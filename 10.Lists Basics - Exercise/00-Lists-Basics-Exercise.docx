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A8" w:rsidRDefault="00CF6F07" w:rsidP="004C3F38">
      <w:pPr>
        <w:pStyle w:val="Heading1"/>
        <w:jc w:val="center"/>
      </w:pPr>
      <w:r>
        <w:t>Exercise</w:t>
      </w:r>
      <w:r w:rsidR="004C3F38">
        <w:t xml:space="preserve">: </w:t>
      </w:r>
      <w:r w:rsidR="001E67A3">
        <w:t>Lists Basics</w:t>
      </w:r>
    </w:p>
    <w:p w:rsidR="004C3F38" w:rsidRDefault="007D3F97" w:rsidP="004C3F38">
      <w:pPr>
        <w:jc w:val="center"/>
        <w:rPr>
          <w:rStyle w:val="Hyperlink"/>
          <w:color w:val="FF0000"/>
          <w:sz w:val="24"/>
          <w:szCs w:val="24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7" w:history="1">
        <w:r w:rsidR="005102A0" w:rsidRPr="001B0848">
          <w:rPr>
            <w:rStyle w:val="Hyperlink"/>
            <w:sz w:val="24"/>
            <w:szCs w:val="24"/>
          </w:rPr>
          <w:t>Python Fundamentals Course</w:t>
        </w:r>
        <w:r w:rsidR="005102A0">
          <w:rPr>
            <w:rStyle w:val="Hyperlink"/>
            <w:sz w:val="24"/>
            <w:szCs w:val="24"/>
          </w:rPr>
          <w:t xml:space="preserve"> @</w:t>
        </w:r>
        <w:r w:rsidR="005102A0" w:rsidRPr="001B0848">
          <w:rPr>
            <w:rStyle w:val="Hyperlink"/>
            <w:sz w:val="24"/>
            <w:szCs w:val="24"/>
          </w:rPr>
          <w:t>SoftUni</w:t>
        </w:r>
      </w:hyperlink>
      <w:r w:rsidR="005102A0">
        <w:rPr>
          <w:sz w:val="24"/>
          <w:szCs w:val="24"/>
        </w:rPr>
        <w:t>.</w:t>
      </w:r>
      <w:r w:rsidR="005102A0" w:rsidRPr="004C3F38">
        <w:rPr>
          <w:color w:val="FF0000"/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8" w:history="1">
        <w:r w:rsidR="005102A0">
          <w:rPr>
            <w:rStyle w:val="Hyperlink"/>
          </w:rPr>
          <w:t>https://judge.softuni.bg/Contests/1725</w:t>
        </w:r>
      </w:hyperlink>
    </w:p>
    <w:p w:rsidR="00090CF6" w:rsidRDefault="008B1B0E" w:rsidP="006F5F3B">
      <w:pPr>
        <w:pStyle w:val="Heading2"/>
      </w:pPr>
      <w:r>
        <w:t>Invert Values</w:t>
      </w:r>
    </w:p>
    <w:p w:rsidR="006F5F3B" w:rsidRDefault="006F5F3B" w:rsidP="006F5F3B">
      <w:r>
        <w:t xml:space="preserve">Write a program that receives </w:t>
      </w:r>
      <w:r w:rsidR="008B1B0E">
        <w:t xml:space="preserve">a </w:t>
      </w:r>
      <w:r w:rsidR="008B1B0E" w:rsidRPr="008B1B0E">
        <w:rPr>
          <w:b/>
        </w:rPr>
        <w:t>single string</w:t>
      </w:r>
      <w:r w:rsidR="008B1B0E">
        <w:t xml:space="preserve"> containing </w:t>
      </w:r>
      <w:r w:rsidR="008B1B0E" w:rsidRPr="008B1B0E">
        <w:rPr>
          <w:b/>
        </w:rPr>
        <w:t>numbers</w:t>
      </w:r>
      <w:r w:rsidR="008B1B0E">
        <w:t xml:space="preserve"> separated by a </w:t>
      </w:r>
      <w:r w:rsidR="008B1B0E" w:rsidRPr="008B1B0E">
        <w:rPr>
          <w:b/>
        </w:rPr>
        <w:t>single space</w:t>
      </w:r>
      <w:r w:rsidR="008B1B0E">
        <w:t xml:space="preserve">. Print a list containing the </w:t>
      </w:r>
      <w:r w:rsidR="008B1B0E" w:rsidRPr="008B1B0E">
        <w:rPr>
          <w:b/>
        </w:rPr>
        <w:t>opposite of each number</w:t>
      </w:r>
    </w:p>
    <w:p w:rsidR="008B1B0E" w:rsidRPr="0009045E" w:rsidRDefault="008B1B0E" w:rsidP="008B1B0E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780"/>
      </w:tblGrid>
      <w:tr w:rsidR="008B1B0E" w:rsidRPr="0053582A" w:rsidTr="008B1B0E">
        <w:tc>
          <w:tcPr>
            <w:tcW w:w="4112" w:type="dxa"/>
            <w:shd w:val="clear" w:color="auto" w:fill="D9D9D9" w:themeFill="background1" w:themeFillShade="D9"/>
          </w:tcPr>
          <w:p w:rsidR="008B1B0E" w:rsidRPr="0053582A" w:rsidRDefault="008B1B0E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8B1B0E" w:rsidRPr="0053582A" w:rsidRDefault="008B1B0E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8B1B0E" w:rsidRPr="0053582A" w:rsidTr="008B1B0E">
        <w:tc>
          <w:tcPr>
            <w:tcW w:w="4112" w:type="dxa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2 -3 -3 5</w:t>
            </w:r>
          </w:p>
        </w:tc>
        <w:tc>
          <w:tcPr>
            <w:tcW w:w="3780" w:type="dxa"/>
            <w:vAlign w:val="center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B1B0E">
              <w:rPr>
                <w:rFonts w:ascii="Consolas" w:hAnsi="Consolas"/>
                <w:bCs/>
                <w:sz w:val="24"/>
                <w:szCs w:val="24"/>
              </w:rPr>
              <w:t>[-1, -2, 3, 3, -5]</w:t>
            </w:r>
          </w:p>
        </w:tc>
      </w:tr>
      <w:tr w:rsidR="008B1B0E" w:rsidRPr="0053582A" w:rsidTr="008B1B0E">
        <w:tc>
          <w:tcPr>
            <w:tcW w:w="4112" w:type="dxa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 0 2 57 -101</w:t>
            </w:r>
          </w:p>
        </w:tc>
        <w:tc>
          <w:tcPr>
            <w:tcW w:w="3780" w:type="dxa"/>
            <w:vAlign w:val="center"/>
          </w:tcPr>
          <w:p w:rsidR="008B1B0E" w:rsidRPr="0053582A" w:rsidRDefault="008B1B0E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8B1B0E">
              <w:rPr>
                <w:rFonts w:ascii="Consolas" w:hAnsi="Consolas"/>
                <w:bCs/>
                <w:sz w:val="24"/>
                <w:szCs w:val="24"/>
              </w:rPr>
              <w:t>[4, 0, -2, -57, 101]</w:t>
            </w:r>
          </w:p>
        </w:tc>
      </w:tr>
    </w:tbl>
    <w:p w:rsidR="00227CA7" w:rsidRDefault="00227CA7" w:rsidP="00227CA7">
      <w:pPr>
        <w:pStyle w:val="Heading2"/>
      </w:pPr>
      <w:r>
        <w:t>Multiples List</w:t>
      </w:r>
    </w:p>
    <w:p w:rsidR="00227CA7" w:rsidRDefault="00227CA7" w:rsidP="00227CA7">
      <w:r>
        <w:t xml:space="preserve">Write a program that receives </w:t>
      </w:r>
      <w:r w:rsidRPr="00363254">
        <w:rPr>
          <w:b/>
        </w:rPr>
        <w:t>two numbers</w:t>
      </w:r>
      <w:r>
        <w:t xml:space="preserve"> (factor and count) and creates a </w:t>
      </w:r>
      <w:r w:rsidRPr="00363254">
        <w:rPr>
          <w:b/>
        </w:rPr>
        <w:t>list</w:t>
      </w:r>
      <w:r>
        <w:t xml:space="preserve"> with </w:t>
      </w:r>
      <w:r w:rsidRPr="00363254">
        <w:rPr>
          <w:b/>
        </w:rPr>
        <w:t>length</w:t>
      </w:r>
      <w:r>
        <w:t xml:space="preserve"> of the given </w:t>
      </w:r>
      <w:r w:rsidRPr="00363254">
        <w:rPr>
          <w:b/>
        </w:rPr>
        <w:t>count</w:t>
      </w:r>
      <w:r>
        <w:t xml:space="preserve"> and contains only </w:t>
      </w:r>
      <w:r w:rsidRPr="00363254">
        <w:rPr>
          <w:b/>
        </w:rPr>
        <w:t>elements</w:t>
      </w:r>
      <w:r>
        <w:t xml:space="preserve"> that are </w:t>
      </w:r>
      <w:r w:rsidRPr="00363254">
        <w:rPr>
          <w:b/>
        </w:rPr>
        <w:t>multiples</w:t>
      </w:r>
      <w:r>
        <w:t xml:space="preserve"> of the given </w:t>
      </w:r>
      <w:r w:rsidRPr="00363254">
        <w:rPr>
          <w:b/>
        </w:rPr>
        <w:t>factor</w:t>
      </w:r>
    </w:p>
    <w:p w:rsidR="00227CA7" w:rsidRPr="0009045E" w:rsidRDefault="00227CA7" w:rsidP="00227CA7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86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500"/>
      </w:tblGrid>
      <w:tr w:rsidR="00227CA7" w:rsidRPr="0053582A" w:rsidTr="00B4745B">
        <w:tc>
          <w:tcPr>
            <w:tcW w:w="4112" w:type="dxa"/>
            <w:shd w:val="clear" w:color="auto" w:fill="D9D9D9" w:themeFill="background1" w:themeFillShade="D9"/>
          </w:tcPr>
          <w:p w:rsidR="00227CA7" w:rsidRPr="0053582A" w:rsidRDefault="00227CA7" w:rsidP="00B474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:rsidR="00227CA7" w:rsidRPr="0053582A" w:rsidRDefault="00227CA7" w:rsidP="00B4745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27CA7" w:rsidRPr="0053582A" w:rsidTr="00B4745B">
        <w:tc>
          <w:tcPr>
            <w:tcW w:w="4112" w:type="dxa"/>
          </w:tcPr>
          <w:p w:rsidR="00227CA7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00" w:type="dxa"/>
            <w:vAlign w:val="center"/>
          </w:tcPr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380D6E">
              <w:rPr>
                <w:rFonts w:ascii="Consolas" w:hAnsi="Consolas"/>
                <w:bCs/>
                <w:sz w:val="24"/>
                <w:szCs w:val="24"/>
              </w:rPr>
              <w:t>[2, 4, 6, 8, 10]</w:t>
            </w:r>
          </w:p>
        </w:tc>
      </w:tr>
      <w:tr w:rsidR="00227CA7" w:rsidRPr="0053582A" w:rsidTr="00B4745B">
        <w:tc>
          <w:tcPr>
            <w:tcW w:w="4112" w:type="dxa"/>
          </w:tcPr>
          <w:p w:rsidR="00227CA7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500" w:type="dxa"/>
            <w:vAlign w:val="center"/>
          </w:tcPr>
          <w:p w:rsidR="00227CA7" w:rsidRPr="0053582A" w:rsidRDefault="00227CA7" w:rsidP="00B4745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380D6E">
              <w:rPr>
                <w:rFonts w:ascii="Consolas" w:hAnsi="Consolas"/>
                <w:bCs/>
                <w:sz w:val="24"/>
                <w:szCs w:val="24"/>
              </w:rPr>
              <w:t>[1, 2, 3, 4, 5, 6, 7, 8, 9, 10]</w:t>
            </w:r>
          </w:p>
        </w:tc>
      </w:tr>
    </w:tbl>
    <w:p w:rsidR="00227CA7" w:rsidRDefault="00227CA7" w:rsidP="00227CA7"/>
    <w:p w:rsidR="008B1B0E" w:rsidRDefault="00583F1B" w:rsidP="00583F1B">
      <w:pPr>
        <w:pStyle w:val="Heading2"/>
      </w:pPr>
      <w:r>
        <w:t>Football Cards</w:t>
      </w:r>
    </w:p>
    <w:p w:rsidR="00583F1B" w:rsidRPr="005F0F88" w:rsidRDefault="00583F1B" w:rsidP="00583F1B">
      <w:pPr>
        <w:rPr>
          <w:i/>
        </w:rPr>
      </w:pPr>
      <w:r w:rsidRPr="00583F1B">
        <w:rPr>
          <w:i/>
        </w:rPr>
        <w:t>Most football fans love it for the goals and excitement. Well, this problem doesn't. You are to handle the referee's little notebook and count the players who were sent</w:t>
      </w:r>
      <w:r w:rsidR="005F0F88">
        <w:rPr>
          <w:i/>
        </w:rPr>
        <w:t xml:space="preserve"> off for fouls and misbehavior.</w:t>
      </w:r>
    </w:p>
    <w:p w:rsidR="00583F1B" w:rsidRDefault="00583F1B" w:rsidP="00583F1B">
      <w:r>
        <w:t xml:space="preserve">The rules: </w:t>
      </w:r>
      <w:r w:rsidRPr="005F0F88">
        <w:rPr>
          <w:b/>
        </w:rPr>
        <w:t>Two teams</w:t>
      </w:r>
      <w:r>
        <w:t>, named "</w:t>
      </w:r>
      <w:r w:rsidRPr="005F0F88">
        <w:rPr>
          <w:b/>
        </w:rPr>
        <w:t>A</w:t>
      </w:r>
      <w:r>
        <w:t>" and "</w:t>
      </w:r>
      <w:r w:rsidRPr="005F0F88">
        <w:rPr>
          <w:b/>
        </w:rPr>
        <w:t>B</w:t>
      </w:r>
      <w:r>
        <w:t xml:space="preserve">" have </w:t>
      </w:r>
      <w:r w:rsidRPr="005F0F88">
        <w:rPr>
          <w:b/>
        </w:rPr>
        <w:t>11 players</w:t>
      </w:r>
      <w:r w:rsidR="005F0F88">
        <w:t xml:space="preserve"> each. The</w:t>
      </w:r>
      <w:r>
        <w:t xml:space="preserve"> players on each team are </w:t>
      </w:r>
      <w:r w:rsidRPr="00A87D45">
        <w:rPr>
          <w:b/>
        </w:rPr>
        <w:t>numbered</w:t>
      </w:r>
      <w:r>
        <w:t xml:space="preserve"> from </w:t>
      </w:r>
      <w:r w:rsidRPr="005F0F88">
        <w:rPr>
          <w:b/>
        </w:rPr>
        <w:t>1 to 11</w:t>
      </w:r>
      <w:r>
        <w:t xml:space="preserve">. Any player may be </w:t>
      </w:r>
      <w:r w:rsidRPr="005F0F88">
        <w:rPr>
          <w:b/>
        </w:rPr>
        <w:t>sent off</w:t>
      </w:r>
      <w:r>
        <w:t xml:space="preserve"> the field by being given a </w:t>
      </w:r>
      <w:r w:rsidRPr="005F0F88">
        <w:rPr>
          <w:b/>
        </w:rPr>
        <w:t>red card</w:t>
      </w:r>
      <w:r>
        <w:t xml:space="preserve">. If one of the teams has </w:t>
      </w:r>
      <w:r w:rsidRPr="005F0F88">
        <w:rPr>
          <w:b/>
        </w:rPr>
        <w:t>less than 7 players</w:t>
      </w:r>
      <w:r>
        <w:t xml:space="preserve"> remaining, the game is </w:t>
      </w:r>
      <w:r w:rsidRPr="005F0F88">
        <w:rPr>
          <w:b/>
        </w:rPr>
        <w:t>stopped</w:t>
      </w:r>
      <w:r>
        <w:t xml:space="preserve"> immediately by the referee, and the </w:t>
      </w:r>
      <w:r w:rsidRPr="005F0F88">
        <w:rPr>
          <w:b/>
        </w:rPr>
        <w:t>team with less than 7 players loses</w:t>
      </w:r>
      <w:r>
        <w:t>.</w:t>
      </w:r>
    </w:p>
    <w:p w:rsidR="00583F1B" w:rsidRDefault="00583F1B" w:rsidP="00583F1B"/>
    <w:p w:rsidR="00583F1B" w:rsidRDefault="00583F1B" w:rsidP="00583F1B">
      <w:r>
        <w:lastRenderedPageBreak/>
        <w:t xml:space="preserve">A </w:t>
      </w:r>
      <w:r w:rsidRPr="005F0F88">
        <w:rPr>
          <w:b/>
        </w:rPr>
        <w:t>card</w:t>
      </w:r>
      <w:r>
        <w:t xml:space="preserve"> is a </w:t>
      </w:r>
      <w:r w:rsidRPr="005F0F88">
        <w:rPr>
          <w:b/>
        </w:rPr>
        <w:t>string</w:t>
      </w:r>
      <w:r>
        <w:t xml:space="preserve"> with the </w:t>
      </w:r>
      <w:r w:rsidRPr="005F0F88">
        <w:rPr>
          <w:b/>
        </w:rPr>
        <w:t>team's letter</w:t>
      </w:r>
      <w:r>
        <w:t xml:space="preserve"> (</w:t>
      </w:r>
      <w:r w:rsidRPr="005F0F88">
        <w:rPr>
          <w:b/>
        </w:rPr>
        <w:t>'A' or 'B'</w:t>
      </w:r>
      <w:r w:rsidR="005F0F88">
        <w:t>)</w:t>
      </w:r>
      <w:r w:rsidR="00A87D45">
        <w:t xml:space="preserve"> followed by a </w:t>
      </w:r>
      <w:r w:rsidR="00A87D45" w:rsidRPr="00A87D45">
        <w:rPr>
          <w:b/>
        </w:rPr>
        <w:t>single dash</w:t>
      </w:r>
      <w:r w:rsidR="005F0F88">
        <w:t xml:space="preserve"> and </w:t>
      </w:r>
      <w:r w:rsidR="005F0F88" w:rsidRPr="005F0F88">
        <w:rPr>
          <w:b/>
        </w:rPr>
        <w:t>player's number</w:t>
      </w:r>
      <w:r w:rsidR="00A87D45">
        <w:t>.</w:t>
      </w:r>
      <w:r>
        <w:t xml:space="preserve"> </w:t>
      </w:r>
      <w:proofErr w:type="spellStart"/>
      <w:proofErr w:type="gramStart"/>
      <w:r w:rsidRPr="005F0F88">
        <w:rPr>
          <w:b/>
        </w:rPr>
        <w:t>e.g</w:t>
      </w:r>
      <w:proofErr w:type="spellEnd"/>
      <w:proofErr w:type="gramEnd"/>
      <w:r>
        <w:t xml:space="preserve"> the card </w:t>
      </w:r>
      <w:r w:rsidR="005F0F88">
        <w:rPr>
          <w:b/>
        </w:rPr>
        <w:t>'B</w:t>
      </w:r>
      <w:r w:rsidR="00A87D45">
        <w:rPr>
          <w:b/>
        </w:rPr>
        <w:t>-</w:t>
      </w:r>
      <w:r w:rsidR="005F0F88">
        <w:rPr>
          <w:b/>
        </w:rPr>
        <w:t>7</w:t>
      </w:r>
      <w:r w:rsidRPr="005F0F88">
        <w:rPr>
          <w:b/>
        </w:rPr>
        <w:t>'</w:t>
      </w:r>
      <w:r>
        <w:t xml:space="preserve"> means player </w:t>
      </w:r>
      <w:r w:rsidRPr="005F0F88">
        <w:rPr>
          <w:b/>
        </w:rPr>
        <w:t>#7</w:t>
      </w:r>
      <w:r>
        <w:t xml:space="preserve"> from</w:t>
      </w:r>
      <w:r w:rsidR="005F0F88">
        <w:t xml:space="preserve"> team </w:t>
      </w:r>
      <w:r w:rsidR="005F0F88" w:rsidRPr="005F0F88">
        <w:rPr>
          <w:b/>
        </w:rPr>
        <w:t>B</w:t>
      </w:r>
      <w:r w:rsidR="005F0F88">
        <w:t xml:space="preserve"> received a </w:t>
      </w:r>
      <w:r w:rsidR="005F0F88" w:rsidRPr="005F0F88">
        <w:rPr>
          <w:b/>
        </w:rPr>
        <w:t>card</w:t>
      </w:r>
      <w:r w:rsidR="005F0F88">
        <w:t>.</w:t>
      </w:r>
      <w:r w:rsidR="00A87D45">
        <w:t xml:space="preserve"> (</w:t>
      </w:r>
      <w:proofErr w:type="gramStart"/>
      <w:r w:rsidR="00A87D45" w:rsidRPr="00A87D45">
        <w:rPr>
          <w:b/>
        </w:rPr>
        <w:t>index</w:t>
      </w:r>
      <w:proofErr w:type="gramEnd"/>
      <w:r w:rsidR="00A87D45" w:rsidRPr="00A87D45">
        <w:rPr>
          <w:b/>
        </w:rPr>
        <w:t xml:space="preserve"> 6</w:t>
      </w:r>
      <w:r w:rsidR="00A87D45">
        <w:t xml:space="preserve"> of the list)</w:t>
      </w:r>
    </w:p>
    <w:p w:rsidR="005F0F88" w:rsidRPr="005F0F88" w:rsidRDefault="00583F1B" w:rsidP="005F0F88">
      <w:pPr>
        <w:rPr>
          <w:rFonts w:ascii="Consolas" w:hAnsi="Consolas" w:cstheme="minorHAnsi"/>
          <w:b/>
        </w:rPr>
      </w:pPr>
      <w:r>
        <w:t xml:space="preserve">The task: Given a list of cards (could be empty), return the number of </w:t>
      </w:r>
      <w:r w:rsidRPr="005F0F88">
        <w:rPr>
          <w:b/>
        </w:rPr>
        <w:t>remaining players</w:t>
      </w:r>
      <w:r>
        <w:t xml:space="preserve"> on </w:t>
      </w:r>
      <w:r w:rsidRPr="005F0F88">
        <w:rPr>
          <w:b/>
        </w:rPr>
        <w:t>each team</w:t>
      </w:r>
      <w:r>
        <w:t xml:space="preserve"> at the </w:t>
      </w:r>
      <w:r w:rsidRPr="005F0F88">
        <w:rPr>
          <w:b/>
        </w:rPr>
        <w:t>end of the game</w:t>
      </w:r>
      <w:r w:rsidR="005F0F88">
        <w:t xml:space="preserve"> in the format: </w:t>
      </w:r>
      <w:r w:rsidR="005F0F88" w:rsidRPr="005F0F88">
        <w:rPr>
          <w:rFonts w:ascii="Consolas" w:hAnsi="Consolas"/>
          <w:b/>
        </w:rPr>
        <w:t>"Team A - {</w:t>
      </w:r>
      <w:proofErr w:type="spellStart"/>
      <w:r w:rsidR="005F0F88" w:rsidRPr="005F0F88">
        <w:rPr>
          <w:rFonts w:ascii="Consolas" w:hAnsi="Consolas"/>
          <w:b/>
        </w:rPr>
        <w:t>players_count</w:t>
      </w:r>
      <w:proofErr w:type="spellEnd"/>
      <w:r w:rsidR="005F0F88" w:rsidRPr="005F0F88">
        <w:rPr>
          <w:rFonts w:ascii="Consolas" w:hAnsi="Consolas"/>
          <w:b/>
        </w:rPr>
        <w:t>}; Team B - {</w:t>
      </w:r>
      <w:proofErr w:type="spellStart"/>
      <w:r w:rsidR="005F0F88" w:rsidRPr="005F0F88">
        <w:rPr>
          <w:rFonts w:ascii="Consolas" w:hAnsi="Consolas"/>
          <w:b/>
        </w:rPr>
        <w:t>players_count</w:t>
      </w:r>
      <w:proofErr w:type="spellEnd"/>
      <w:r w:rsidR="005F0F88" w:rsidRPr="005F0F88">
        <w:rPr>
          <w:rFonts w:ascii="Consolas" w:hAnsi="Consolas"/>
          <w:b/>
        </w:rPr>
        <w:t>}"</w:t>
      </w:r>
      <w:r w:rsidR="005F0F88">
        <w:rPr>
          <w:rFonts w:ascii="Consolas" w:hAnsi="Consolas"/>
          <w:b/>
        </w:rPr>
        <w:t xml:space="preserve">. </w:t>
      </w:r>
      <w:r w:rsidR="005F0F88" w:rsidRPr="005F0F88">
        <w:rPr>
          <w:rFonts w:cstheme="minorHAnsi"/>
        </w:rPr>
        <w:t>If</w:t>
      </w:r>
      <w:r w:rsidR="005F0F88">
        <w:rPr>
          <w:rFonts w:cstheme="minorHAnsi"/>
        </w:rPr>
        <w:t xml:space="preserve"> the game was terminated print an additional line: </w:t>
      </w:r>
      <w:r w:rsidR="005F0F88" w:rsidRPr="005F0F88">
        <w:rPr>
          <w:rFonts w:ascii="Consolas" w:hAnsi="Consolas" w:cstheme="minorHAnsi"/>
          <w:b/>
        </w:rPr>
        <w:t>"Game was terminated"</w:t>
      </w:r>
    </w:p>
    <w:p w:rsidR="00583F1B" w:rsidRDefault="00583F1B" w:rsidP="00583F1B">
      <w:r w:rsidRPr="005F0F88">
        <w:rPr>
          <w:b/>
          <w:i/>
          <w:u w:val="single"/>
        </w:rPr>
        <w:t>Note for the random tests</w:t>
      </w:r>
      <w:r>
        <w:t>: If a player that has already been sent off receives another card - ignore it.</w:t>
      </w:r>
    </w:p>
    <w:p w:rsidR="00A87D45" w:rsidRDefault="00A87D45" w:rsidP="00A87D45">
      <w:pPr>
        <w:pStyle w:val="Heading3"/>
      </w:pPr>
      <w:r>
        <w:t>Input</w:t>
      </w:r>
    </w:p>
    <w:p w:rsidR="00A87D45" w:rsidRDefault="00A87D45" w:rsidP="00A87D45">
      <w:pPr>
        <w:rPr>
          <w:b/>
        </w:rPr>
      </w:pPr>
      <w:r>
        <w:t xml:space="preserve">The input (the cards) will come on a </w:t>
      </w:r>
      <w:r w:rsidRPr="00A87D45">
        <w:rPr>
          <w:b/>
        </w:rPr>
        <w:t>single line</w:t>
      </w:r>
      <w:r>
        <w:t xml:space="preserve"> separated by a </w:t>
      </w:r>
      <w:r w:rsidRPr="00A87D45">
        <w:rPr>
          <w:b/>
        </w:rPr>
        <w:t>single space</w:t>
      </w:r>
    </w:p>
    <w:p w:rsidR="00A87D45" w:rsidRDefault="00A87D45" w:rsidP="00A87D45">
      <w:pPr>
        <w:pStyle w:val="Heading3"/>
      </w:pPr>
      <w:r>
        <w:t>Output</w:t>
      </w:r>
    </w:p>
    <w:p w:rsidR="00A87D45" w:rsidRDefault="00A87D45" w:rsidP="00A87D45">
      <w:r>
        <w:t>Print the remaining players as described above and add another line (as shown above) if the game was terminated</w:t>
      </w:r>
    </w:p>
    <w:p w:rsidR="00A87D45" w:rsidRPr="0009045E" w:rsidRDefault="00A87D45" w:rsidP="00A87D45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690"/>
      </w:tblGrid>
      <w:tr w:rsidR="00A87D45" w:rsidRPr="0053582A" w:rsidTr="008F2400">
        <w:tc>
          <w:tcPr>
            <w:tcW w:w="4112" w:type="dxa"/>
            <w:shd w:val="clear" w:color="auto" w:fill="D9D9D9" w:themeFill="background1" w:themeFillShade="D9"/>
          </w:tcPr>
          <w:p w:rsidR="00A87D45" w:rsidRPr="0053582A" w:rsidRDefault="00A87D45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87D45" w:rsidRPr="0053582A" w:rsidRDefault="00A87D45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7D45" w:rsidRPr="0053582A" w:rsidTr="008F2400">
        <w:tc>
          <w:tcPr>
            <w:tcW w:w="4112" w:type="dxa"/>
          </w:tcPr>
          <w:p w:rsidR="00A87D45" w:rsidRPr="0053582A" w:rsidRDefault="00A87D45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A87D45">
              <w:rPr>
                <w:rFonts w:ascii="Consolas" w:hAnsi="Consolas"/>
                <w:sz w:val="24"/>
                <w:szCs w:val="24"/>
              </w:rPr>
              <w:t>A-1 A-5 A-10 B-2</w:t>
            </w:r>
          </w:p>
        </w:tc>
        <w:tc>
          <w:tcPr>
            <w:tcW w:w="3690" w:type="dxa"/>
            <w:vAlign w:val="center"/>
          </w:tcPr>
          <w:p w:rsidR="00A87D45" w:rsidRPr="0053582A" w:rsidRDefault="00A87D45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A87D45">
              <w:rPr>
                <w:rFonts w:ascii="Consolas" w:hAnsi="Consolas"/>
                <w:bCs/>
                <w:sz w:val="24"/>
                <w:szCs w:val="24"/>
              </w:rPr>
              <w:t>Team A - 7; Team B - 9</w:t>
            </w:r>
          </w:p>
        </w:tc>
      </w:tr>
      <w:tr w:rsidR="00A87D45" w:rsidRPr="0053582A" w:rsidTr="008F2400">
        <w:tc>
          <w:tcPr>
            <w:tcW w:w="4112" w:type="dxa"/>
          </w:tcPr>
          <w:p w:rsidR="00A87D45" w:rsidRPr="0053582A" w:rsidRDefault="00A87D45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A87D45">
              <w:rPr>
                <w:rFonts w:ascii="Consolas" w:hAnsi="Consolas"/>
                <w:sz w:val="24"/>
                <w:szCs w:val="24"/>
              </w:rPr>
              <w:t>A-1 A-5 A-10 B-2 A-10 A-7</w:t>
            </w:r>
          </w:p>
        </w:tc>
        <w:tc>
          <w:tcPr>
            <w:tcW w:w="3690" w:type="dxa"/>
            <w:vAlign w:val="center"/>
          </w:tcPr>
          <w:p w:rsidR="00A87D45" w:rsidRPr="00A87D45" w:rsidRDefault="00A87D45" w:rsidP="00A87D4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A87D45">
              <w:rPr>
                <w:rFonts w:ascii="Consolas" w:hAnsi="Consolas"/>
                <w:bCs/>
                <w:sz w:val="24"/>
                <w:szCs w:val="24"/>
              </w:rPr>
              <w:t>Team A - 6; Team B - 9</w:t>
            </w:r>
          </w:p>
          <w:p w:rsidR="00A87D45" w:rsidRPr="0053582A" w:rsidRDefault="00A87D45" w:rsidP="00A87D4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A87D45">
              <w:rPr>
                <w:rFonts w:ascii="Consolas" w:hAnsi="Consolas"/>
                <w:bCs/>
                <w:sz w:val="24"/>
                <w:szCs w:val="24"/>
              </w:rPr>
              <w:t>Game was terminated</w:t>
            </w:r>
          </w:p>
        </w:tc>
      </w:tr>
    </w:tbl>
    <w:p w:rsidR="00A87D45" w:rsidRDefault="00A87D45" w:rsidP="00A87D45">
      <w:pPr>
        <w:pStyle w:val="NoSpacing"/>
      </w:pPr>
    </w:p>
    <w:p w:rsidR="008F2400" w:rsidRDefault="008F2400" w:rsidP="008F2400">
      <w:pPr>
        <w:pStyle w:val="Heading2"/>
      </w:pPr>
      <w:r>
        <w:t>Number Beggars</w:t>
      </w:r>
    </w:p>
    <w:p w:rsidR="008F2400" w:rsidRDefault="008F2400" w:rsidP="008F2400">
      <w:r>
        <w:t xml:space="preserve">Your task here is pretty simple: given a </w:t>
      </w:r>
      <w:r w:rsidRPr="008F2400">
        <w:rPr>
          <w:b/>
        </w:rPr>
        <w:t>list of numbers</w:t>
      </w:r>
      <w:r>
        <w:t xml:space="preserve"> and an </w:t>
      </w:r>
      <w:r w:rsidRPr="008F2400">
        <w:rPr>
          <w:b/>
        </w:rPr>
        <w:t>amount of beggars</w:t>
      </w:r>
      <w:r>
        <w:t xml:space="preserve">, you are supposed to return a </w:t>
      </w:r>
      <w:r w:rsidRPr="008F2400">
        <w:rPr>
          <w:b/>
        </w:rPr>
        <w:t xml:space="preserve">list with the sum </w:t>
      </w:r>
      <w:r>
        <w:t xml:space="preserve">of what </w:t>
      </w:r>
      <w:r w:rsidRPr="008F2400">
        <w:rPr>
          <w:b/>
        </w:rPr>
        <w:t>each beggar</w:t>
      </w:r>
      <w:r>
        <w:t xml:space="preserve"> brings home, assuming they all take </w:t>
      </w:r>
      <w:r w:rsidRPr="008F2400">
        <w:rPr>
          <w:b/>
        </w:rPr>
        <w:t>regular turns</w:t>
      </w:r>
      <w:r>
        <w:t>, from the first to the last.</w:t>
      </w:r>
    </w:p>
    <w:p w:rsidR="008F2400" w:rsidRDefault="008F2400" w:rsidP="008F2400">
      <w:r>
        <w:t xml:space="preserve">For example: </w:t>
      </w:r>
      <w:r w:rsidRPr="008F2400">
        <w:rPr>
          <w:rFonts w:ascii="Consolas" w:hAnsi="Consolas"/>
          <w:b/>
        </w:rPr>
        <w:t>[1,2,3,4,5]</w:t>
      </w:r>
      <w:r>
        <w:t xml:space="preserve"> for 2 beggars will return a result of </w:t>
      </w:r>
      <w:r>
        <w:rPr>
          <w:rFonts w:ascii="Consolas" w:hAnsi="Consolas"/>
          <w:b/>
        </w:rPr>
        <w:t xml:space="preserve">9 and </w:t>
      </w:r>
      <w:r w:rsidRPr="008F2400">
        <w:rPr>
          <w:rFonts w:ascii="Consolas" w:hAnsi="Consolas"/>
          <w:b/>
        </w:rPr>
        <w:t>6</w:t>
      </w:r>
      <w:r>
        <w:t xml:space="preserve">, as the first one takes </w:t>
      </w:r>
      <w:r w:rsidRPr="008F2400">
        <w:rPr>
          <w:rFonts w:ascii="Consolas" w:hAnsi="Consolas"/>
          <w:b/>
        </w:rPr>
        <w:t>[1,3,5]</w:t>
      </w:r>
      <w:r>
        <w:t xml:space="preserve">, the second collects </w:t>
      </w:r>
      <w:r w:rsidRPr="008F2400">
        <w:rPr>
          <w:rFonts w:ascii="Consolas" w:hAnsi="Consolas"/>
          <w:b/>
        </w:rPr>
        <w:t>[2,4]</w:t>
      </w:r>
      <w:r>
        <w:t>.</w:t>
      </w:r>
    </w:p>
    <w:p w:rsidR="008F2400" w:rsidRDefault="008F2400" w:rsidP="008F2400">
      <w:r>
        <w:t xml:space="preserve">The same list with </w:t>
      </w:r>
      <w:r w:rsidRPr="008F2400">
        <w:rPr>
          <w:b/>
        </w:rPr>
        <w:t>3 beggars</w:t>
      </w:r>
      <w:r>
        <w:t xml:space="preserve"> would have in turn have produced a better outcome for the </w:t>
      </w:r>
      <w:r w:rsidRPr="008F2400">
        <w:rPr>
          <w:b/>
        </w:rPr>
        <w:t>second</w:t>
      </w:r>
      <w:r>
        <w:t xml:space="preserve"> beggar: </w:t>
      </w:r>
      <w:r w:rsidRPr="008F2400">
        <w:rPr>
          <w:rFonts w:ascii="Consolas" w:hAnsi="Consolas"/>
          <w:b/>
        </w:rPr>
        <w:t>5, 7 and 3</w:t>
      </w:r>
      <w:r>
        <w:t xml:space="preserve">, as they will respectively take </w:t>
      </w:r>
      <w:r>
        <w:rPr>
          <w:rFonts w:ascii="Consolas" w:hAnsi="Consolas"/>
          <w:b/>
        </w:rPr>
        <w:t xml:space="preserve">[1, </w:t>
      </w:r>
      <w:r w:rsidRPr="008F2400">
        <w:rPr>
          <w:rFonts w:ascii="Consolas" w:hAnsi="Consolas"/>
          <w:b/>
        </w:rPr>
        <w:t>4], [2,</w:t>
      </w:r>
      <w:r w:rsidR="001F4F1B">
        <w:rPr>
          <w:rFonts w:ascii="Consolas" w:hAnsi="Consolas"/>
          <w:b/>
          <w:lang w:val="bg-BG"/>
        </w:rPr>
        <w:t xml:space="preserve"> </w:t>
      </w:r>
      <w:r w:rsidRPr="008F2400">
        <w:rPr>
          <w:rFonts w:ascii="Consolas" w:hAnsi="Consolas"/>
          <w:b/>
        </w:rPr>
        <w:t>5] and [3]</w:t>
      </w:r>
      <w:r>
        <w:t>.</w:t>
      </w:r>
    </w:p>
    <w:p w:rsidR="008F2400" w:rsidRDefault="008F2400" w:rsidP="008F2400">
      <w:r>
        <w:t xml:space="preserve">Also note that not all beggars have to take the same amount of "offers", meaning that the length of the </w:t>
      </w:r>
      <w:r w:rsidR="00EE0737">
        <w:t>list</w:t>
      </w:r>
      <w:r>
        <w:t xml:space="preserve"> is </w:t>
      </w:r>
      <w:r w:rsidRPr="00EE0737">
        <w:rPr>
          <w:b/>
        </w:rPr>
        <w:t>not</w:t>
      </w:r>
      <w:r>
        <w:t xml:space="preserve"> necessarily a </w:t>
      </w:r>
      <w:r w:rsidRPr="00EE0737">
        <w:rPr>
          <w:b/>
        </w:rPr>
        <w:t>multiple of n</w:t>
      </w:r>
      <w:r>
        <w:t xml:space="preserve">; length can be even shorter, in which case the last </w:t>
      </w:r>
      <w:r w:rsidR="00EE0737">
        <w:t>beggars</w:t>
      </w:r>
      <w:r>
        <w:t xml:space="preserve"> will of course take nothing (0).</w:t>
      </w:r>
    </w:p>
    <w:p w:rsidR="00EE0737" w:rsidRDefault="00EE0737" w:rsidP="00EE0737">
      <w:pPr>
        <w:pStyle w:val="Heading3"/>
      </w:pPr>
      <w:r>
        <w:t>Input</w:t>
      </w:r>
    </w:p>
    <w:p w:rsidR="00EE0737" w:rsidRDefault="00EE0737" w:rsidP="00EE0737">
      <w:pPr>
        <w:rPr>
          <w:b/>
        </w:rPr>
      </w:pPr>
      <w:r>
        <w:t xml:space="preserve">You will receive </w:t>
      </w:r>
      <w:r w:rsidRPr="008018BB">
        <w:rPr>
          <w:b/>
        </w:rPr>
        <w:t>2 lines</w:t>
      </w:r>
      <w:r>
        <w:t xml:space="preserve"> of input: a </w:t>
      </w:r>
      <w:r w:rsidRPr="008018BB">
        <w:rPr>
          <w:b/>
        </w:rPr>
        <w:t>single string</w:t>
      </w:r>
      <w:r>
        <w:t xml:space="preserve"> containing the numbers separated by a comma and a space </w:t>
      </w:r>
      <w:r w:rsidRPr="008018BB">
        <w:rPr>
          <w:rFonts w:ascii="Consolas" w:hAnsi="Consolas"/>
          <w:b/>
        </w:rPr>
        <w:t>", "</w:t>
      </w:r>
      <w:r>
        <w:t xml:space="preserve">. On the </w:t>
      </w:r>
      <w:r w:rsidRPr="008018BB">
        <w:rPr>
          <w:b/>
        </w:rPr>
        <w:t>second line</w:t>
      </w:r>
      <w:r>
        <w:t xml:space="preserve"> you will receive the </w:t>
      </w:r>
      <w:r w:rsidRPr="008018BB">
        <w:rPr>
          <w:b/>
        </w:rPr>
        <w:t>number of beggars</w:t>
      </w:r>
    </w:p>
    <w:p w:rsidR="008018BB" w:rsidRDefault="008018BB" w:rsidP="008018BB">
      <w:pPr>
        <w:pStyle w:val="Heading3"/>
      </w:pPr>
      <w:r>
        <w:lastRenderedPageBreak/>
        <w:t>Output</w:t>
      </w:r>
    </w:p>
    <w:p w:rsidR="008018BB" w:rsidRDefault="008018BB" w:rsidP="008018BB">
      <w:r>
        <w:t xml:space="preserve">Print a </w:t>
      </w:r>
      <w:r w:rsidRPr="008018BB">
        <w:rPr>
          <w:b/>
        </w:rPr>
        <w:t>list</w:t>
      </w:r>
      <w:r>
        <w:t xml:space="preserve"> of all the </w:t>
      </w:r>
      <w:r w:rsidRPr="008018BB">
        <w:rPr>
          <w:b/>
        </w:rPr>
        <w:t>sums</w:t>
      </w:r>
      <w:r>
        <w:t xml:space="preserve"> that each beggar made</w:t>
      </w:r>
    </w:p>
    <w:p w:rsidR="00F9530F" w:rsidRPr="0009045E" w:rsidRDefault="00F9530F" w:rsidP="00F9530F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3690"/>
      </w:tblGrid>
      <w:tr w:rsidR="00F9530F" w:rsidRPr="0053582A" w:rsidTr="00222808">
        <w:tc>
          <w:tcPr>
            <w:tcW w:w="4112" w:type="dxa"/>
            <w:shd w:val="clear" w:color="auto" w:fill="D9D9D9" w:themeFill="background1" w:themeFillShade="D9"/>
          </w:tcPr>
          <w:p w:rsidR="00F9530F" w:rsidRPr="0053582A" w:rsidRDefault="00F9530F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F9530F" w:rsidRPr="0053582A" w:rsidRDefault="00F9530F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9530F" w:rsidRPr="0053582A" w:rsidTr="00222808">
        <w:tc>
          <w:tcPr>
            <w:tcW w:w="4112" w:type="dxa"/>
          </w:tcPr>
          <w:p w:rsidR="00F9530F" w:rsidRDefault="00F9530F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1, 2, 3, 4, 5</w:t>
            </w:r>
          </w:p>
          <w:p w:rsidR="00F9530F" w:rsidRPr="0053582A" w:rsidRDefault="00F9530F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3690" w:type="dxa"/>
            <w:vAlign w:val="center"/>
          </w:tcPr>
          <w:p w:rsidR="00F9530F" w:rsidRPr="0053582A" w:rsidRDefault="00F9530F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[9, 6]</w:t>
            </w:r>
          </w:p>
        </w:tc>
      </w:tr>
      <w:tr w:rsidR="00F9530F" w:rsidRPr="0053582A" w:rsidTr="00222808">
        <w:tc>
          <w:tcPr>
            <w:tcW w:w="4112" w:type="dxa"/>
          </w:tcPr>
          <w:p w:rsidR="00F9530F" w:rsidRPr="00F9530F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3, 4, 5, 1, 29, 4</w:t>
            </w:r>
          </w:p>
          <w:p w:rsidR="00F9530F" w:rsidRPr="0053582A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3690" w:type="dxa"/>
            <w:vAlign w:val="center"/>
          </w:tcPr>
          <w:p w:rsidR="00F9530F" w:rsidRPr="0053582A" w:rsidRDefault="00F9530F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9530F">
              <w:rPr>
                <w:rFonts w:ascii="Consolas" w:hAnsi="Consolas"/>
                <w:bCs/>
                <w:sz w:val="24"/>
                <w:szCs w:val="24"/>
              </w:rPr>
              <w:t>[3, 4, 5, 1, 29, 4]</w:t>
            </w:r>
          </w:p>
        </w:tc>
      </w:tr>
      <w:tr w:rsidR="00F9530F" w:rsidRPr="0053582A" w:rsidTr="00222808">
        <w:tc>
          <w:tcPr>
            <w:tcW w:w="4112" w:type="dxa"/>
          </w:tcPr>
          <w:p w:rsidR="00F9530F" w:rsidRPr="00F9530F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100, 94, 24, 99</w:t>
            </w:r>
          </w:p>
          <w:p w:rsidR="00F9530F" w:rsidRPr="00F9530F" w:rsidRDefault="00F9530F" w:rsidP="00F9530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F9530F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3690" w:type="dxa"/>
            <w:vAlign w:val="center"/>
          </w:tcPr>
          <w:p w:rsidR="00F9530F" w:rsidRPr="00F9530F" w:rsidRDefault="00F9530F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9530F">
              <w:rPr>
                <w:rFonts w:ascii="Consolas" w:hAnsi="Consolas"/>
                <w:bCs/>
                <w:sz w:val="24"/>
                <w:szCs w:val="24"/>
              </w:rPr>
              <w:t>[100, 94, 24, 99, 0]</w:t>
            </w:r>
          </w:p>
        </w:tc>
      </w:tr>
    </w:tbl>
    <w:p w:rsidR="008018BB" w:rsidRDefault="003B7CDD" w:rsidP="003B7CDD">
      <w:pPr>
        <w:pStyle w:val="Heading2"/>
      </w:pPr>
      <w:r>
        <w:t>Faro Shuffle</w:t>
      </w:r>
    </w:p>
    <w:p w:rsidR="003B7CDD" w:rsidRDefault="003B7CDD" w:rsidP="003B7CDD">
      <w:r>
        <w:t xml:space="preserve">A faro shuffle of a deck of playing cards is a shuffle in which the deck is </w:t>
      </w:r>
      <w:r w:rsidRPr="003B7CDD">
        <w:rPr>
          <w:b/>
        </w:rPr>
        <w:t>split exactly in half</w:t>
      </w:r>
      <w:r>
        <w:t xml:space="preserve"> and then the cards in the two halves are </w:t>
      </w:r>
      <w:r w:rsidRPr="003B7CDD">
        <w:rPr>
          <w:b/>
        </w:rPr>
        <w:t>perfectly interwoven</w:t>
      </w:r>
      <w:r>
        <w:t xml:space="preserve">, such that the </w:t>
      </w:r>
      <w:r w:rsidRPr="003B7CDD">
        <w:rPr>
          <w:b/>
        </w:rPr>
        <w:t>original bottom card is still on the bottom and the original top card is still on top</w:t>
      </w:r>
      <w:r>
        <w:t>.</w:t>
      </w:r>
    </w:p>
    <w:p w:rsidR="003B7CDD" w:rsidRDefault="003B7CDD" w:rsidP="003B7CDD">
      <w:r>
        <w:t>For example, faro shuffling the list</w:t>
      </w:r>
    </w:p>
    <w:p w:rsidR="003B7CDD" w:rsidRPr="003B7CDD" w:rsidRDefault="003B7CDD" w:rsidP="003B7CDD">
      <w:pPr>
        <w:rPr>
          <w:rFonts w:ascii="Consolas" w:hAnsi="Consolas"/>
          <w:b/>
        </w:rPr>
      </w:pPr>
      <w:r w:rsidRPr="003B7CDD">
        <w:rPr>
          <w:rFonts w:ascii="Consolas" w:hAnsi="Consolas"/>
          <w:b/>
        </w:rPr>
        <w:t>['ace',</w:t>
      </w:r>
      <w:r>
        <w:rPr>
          <w:rFonts w:ascii="Consolas" w:hAnsi="Consolas"/>
          <w:b/>
        </w:rPr>
        <w:t xml:space="preserve"> </w:t>
      </w:r>
      <w:r w:rsidRPr="003B7CDD">
        <w:rPr>
          <w:rFonts w:ascii="Consolas" w:hAnsi="Consolas"/>
          <w:b/>
        </w:rPr>
        <w:t>'two', 'three', 'four', 'five', 'six']</w:t>
      </w:r>
      <w:r w:rsidR="00D41AA8">
        <w:rPr>
          <w:rFonts w:ascii="Consolas" w:hAnsi="Consolas"/>
          <w:b/>
        </w:rPr>
        <w:t xml:space="preserve"> </w:t>
      </w:r>
      <w:r>
        <w:t>once, gives</w:t>
      </w:r>
      <w:r w:rsidR="00D41AA8">
        <w:rPr>
          <w:rFonts w:ascii="Consolas" w:hAnsi="Consolas"/>
          <w:b/>
        </w:rPr>
        <w:t xml:space="preserve"> </w:t>
      </w:r>
      <w:r w:rsidRPr="003B7CDD">
        <w:rPr>
          <w:rFonts w:ascii="Consolas" w:hAnsi="Consolas"/>
          <w:b/>
        </w:rPr>
        <w:t>['ace', 'four', 'two', 'five', 'three', 'six' ]</w:t>
      </w:r>
    </w:p>
    <w:p w:rsidR="003B7CDD" w:rsidRDefault="003B7CDD" w:rsidP="003B7CDD">
      <w:pPr>
        <w:rPr>
          <w:b/>
        </w:rPr>
      </w:pPr>
      <w:r>
        <w:t xml:space="preserve">Write a program that receives a </w:t>
      </w:r>
      <w:r w:rsidRPr="00D41AA8">
        <w:rPr>
          <w:b/>
        </w:rPr>
        <w:t>single string</w:t>
      </w:r>
      <w:r>
        <w:t xml:space="preserve"> (cards separated by a </w:t>
      </w:r>
      <w:r w:rsidRPr="00D41AA8">
        <w:rPr>
          <w:b/>
        </w:rPr>
        <w:t>space</w:t>
      </w:r>
      <w:r>
        <w:t xml:space="preserve">) and on the </w:t>
      </w:r>
      <w:r w:rsidRPr="00D41AA8">
        <w:rPr>
          <w:b/>
        </w:rPr>
        <w:t>second line</w:t>
      </w:r>
      <w:r>
        <w:t xml:space="preserve"> receives a </w:t>
      </w:r>
      <w:r w:rsidRPr="00D41AA8">
        <w:rPr>
          <w:b/>
        </w:rPr>
        <w:t>number</w:t>
      </w:r>
      <w:r>
        <w:t xml:space="preserve"> of faro </w:t>
      </w:r>
      <w:r w:rsidRPr="00D41AA8">
        <w:rPr>
          <w:b/>
        </w:rPr>
        <w:t>s</w:t>
      </w:r>
      <w:r w:rsidR="00D41AA8" w:rsidRPr="00D41AA8">
        <w:rPr>
          <w:b/>
        </w:rPr>
        <w:t>h</w:t>
      </w:r>
      <w:r w:rsidRPr="00D41AA8">
        <w:rPr>
          <w:b/>
        </w:rPr>
        <w:t>uffles</w:t>
      </w:r>
      <w:r>
        <w:t xml:space="preserve"> that have to be made</w:t>
      </w:r>
      <w:r w:rsidR="00D41AA8">
        <w:t xml:space="preserve">. Print the </w:t>
      </w:r>
      <w:r w:rsidR="00D41AA8" w:rsidRPr="00D41AA8">
        <w:rPr>
          <w:b/>
        </w:rPr>
        <w:t>state of the deck after the shuffle</w:t>
      </w:r>
    </w:p>
    <w:p w:rsidR="00D41AA8" w:rsidRDefault="00D41AA8" w:rsidP="003B7CDD">
      <w:pPr>
        <w:rPr>
          <w:b/>
        </w:rPr>
      </w:pPr>
      <w:r w:rsidRPr="00D41AA8"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</w:p>
    <w:p w:rsidR="00D41AA8" w:rsidRPr="0009045E" w:rsidRDefault="00D41AA8" w:rsidP="00D41AA8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5670"/>
      </w:tblGrid>
      <w:tr w:rsidR="00D41AA8" w:rsidRPr="0053582A" w:rsidTr="00D41AA8">
        <w:tc>
          <w:tcPr>
            <w:tcW w:w="4112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41AA8" w:rsidRPr="0053582A" w:rsidTr="00D41AA8">
        <w:tc>
          <w:tcPr>
            <w:tcW w:w="4112" w:type="dxa"/>
          </w:tcPr>
          <w:p w:rsidR="00D41AA8" w:rsidRPr="00D41AA8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a b c d e f g h</w:t>
            </w:r>
          </w:p>
          <w:p w:rsidR="00D41AA8" w:rsidRPr="0053582A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5670" w:type="dxa"/>
            <w:vAlign w:val="center"/>
          </w:tcPr>
          <w:p w:rsidR="00D41AA8" w:rsidRPr="0053582A" w:rsidRDefault="00D41AA8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D41AA8">
              <w:rPr>
                <w:rFonts w:ascii="Consolas" w:hAnsi="Consolas"/>
                <w:bCs/>
                <w:sz w:val="24"/>
                <w:szCs w:val="24"/>
              </w:rPr>
              <w:t>['a', 'c', 'e', 'g', 'b', 'd', 'f', 'h']</w:t>
            </w:r>
          </w:p>
        </w:tc>
      </w:tr>
      <w:tr w:rsidR="00D41AA8" w:rsidRPr="0053582A" w:rsidTr="00D41AA8">
        <w:tc>
          <w:tcPr>
            <w:tcW w:w="4112" w:type="dxa"/>
          </w:tcPr>
          <w:p w:rsidR="00D41AA8" w:rsidRPr="00D41AA8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one two three four</w:t>
            </w:r>
          </w:p>
          <w:p w:rsidR="00D41AA8" w:rsidRPr="0053582A" w:rsidRDefault="00D41AA8" w:rsidP="00D41AA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D41AA8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5670" w:type="dxa"/>
            <w:vAlign w:val="center"/>
          </w:tcPr>
          <w:p w:rsidR="00D41AA8" w:rsidRPr="0053582A" w:rsidRDefault="00D41AA8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D41AA8">
              <w:rPr>
                <w:rFonts w:ascii="Consolas" w:hAnsi="Consolas"/>
                <w:bCs/>
                <w:sz w:val="24"/>
                <w:szCs w:val="24"/>
              </w:rPr>
              <w:t>['one', 'three', 'two', 'four']</w:t>
            </w:r>
          </w:p>
        </w:tc>
      </w:tr>
    </w:tbl>
    <w:p w:rsidR="00D41AA8" w:rsidRDefault="00D41AA8" w:rsidP="00D41AA8">
      <w:pPr>
        <w:pStyle w:val="Heading2"/>
      </w:pPr>
      <w:r>
        <w:t>Survival of the Biggest</w:t>
      </w:r>
    </w:p>
    <w:p w:rsidR="00D41AA8" w:rsidRDefault="00D41AA8" w:rsidP="00D41AA8">
      <w:pPr>
        <w:rPr>
          <w:b/>
        </w:rPr>
      </w:pPr>
      <w:r>
        <w:t xml:space="preserve">Write a program that receives a </w:t>
      </w:r>
      <w:r w:rsidR="00FD291E">
        <w:rPr>
          <w:b/>
        </w:rPr>
        <w:t>list of integer</w:t>
      </w:r>
      <w:r>
        <w:t xml:space="preserve"> numbers and a number </w:t>
      </w:r>
      <w:r w:rsidRPr="00D41AA8">
        <w:rPr>
          <w:b/>
        </w:rPr>
        <w:t>n</w:t>
      </w:r>
      <w:r>
        <w:t xml:space="preserve">. The number </w:t>
      </w:r>
      <w:r w:rsidRPr="00D41AA8">
        <w:rPr>
          <w:b/>
        </w:rPr>
        <w:t>n</w:t>
      </w:r>
      <w:r>
        <w:t xml:space="preserve"> represents the </w:t>
      </w:r>
      <w:r w:rsidRPr="00D41AA8">
        <w:rPr>
          <w:b/>
        </w:rPr>
        <w:t>amount of numbers to remove</w:t>
      </w:r>
      <w:r>
        <w:t xml:space="preserve"> from the list. You should remove the </w:t>
      </w:r>
      <w:r>
        <w:rPr>
          <w:b/>
        </w:rPr>
        <w:t>smallest on</w:t>
      </w:r>
      <w:r w:rsidRPr="00D41AA8">
        <w:rPr>
          <w:b/>
        </w:rPr>
        <w:t>e</w:t>
      </w:r>
      <w:r>
        <w:rPr>
          <w:b/>
        </w:rPr>
        <w:t>s</w:t>
      </w:r>
    </w:p>
    <w:p w:rsidR="00D41AA8" w:rsidRDefault="00D41AA8" w:rsidP="00D41AA8">
      <w:pPr>
        <w:pStyle w:val="Heading3"/>
      </w:pPr>
      <w:r>
        <w:lastRenderedPageBreak/>
        <w:t>Input</w:t>
      </w:r>
    </w:p>
    <w:p w:rsidR="00D41AA8" w:rsidRDefault="00D41AA8" w:rsidP="00D41AA8">
      <w:r>
        <w:t>On the first line you will receive a string (numbers separated by a space), on the second line you will receive a number n (count of numbers to remove)</w:t>
      </w:r>
    </w:p>
    <w:p w:rsidR="00D41AA8" w:rsidRDefault="00D41AA8" w:rsidP="00D41AA8">
      <w:pPr>
        <w:pStyle w:val="Heading3"/>
      </w:pPr>
      <w:r>
        <w:t>Output</w:t>
      </w:r>
    </w:p>
    <w:p w:rsidR="00D41AA8" w:rsidRDefault="00D41AA8" w:rsidP="00D41AA8">
      <w:r>
        <w:t>Print all the numbers that are left in the list</w:t>
      </w:r>
    </w:p>
    <w:p w:rsidR="00D41AA8" w:rsidRPr="0009045E" w:rsidRDefault="00D41AA8" w:rsidP="00D41AA8">
      <w:pPr>
        <w:pStyle w:val="Heading3"/>
        <w:rPr>
          <w:rFonts w:eastAsiaTheme="minorHAnsi"/>
        </w:rPr>
      </w:pPr>
      <w:r w:rsidRPr="0053582A">
        <w:t>Example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610"/>
      </w:tblGrid>
      <w:tr w:rsidR="00D41AA8" w:rsidRPr="0053582A" w:rsidTr="00C2152B">
        <w:tc>
          <w:tcPr>
            <w:tcW w:w="4112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D41AA8" w:rsidRPr="0053582A" w:rsidRDefault="00D41AA8" w:rsidP="0022280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41AA8" w:rsidRPr="0053582A" w:rsidTr="00C2152B">
        <w:tc>
          <w:tcPr>
            <w:tcW w:w="4112" w:type="dxa"/>
          </w:tcPr>
          <w:p w:rsidR="00D41AA8" w:rsidRDefault="00D41AA8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10 9 8 7 6 5</w:t>
            </w:r>
          </w:p>
          <w:p w:rsidR="00D41AA8" w:rsidRPr="0053582A" w:rsidRDefault="00D41AA8" w:rsidP="0022280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610" w:type="dxa"/>
            <w:vAlign w:val="center"/>
          </w:tcPr>
          <w:p w:rsidR="00D41AA8" w:rsidRPr="0053582A" w:rsidRDefault="00D41AA8" w:rsidP="00D41AA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D41AA8">
              <w:rPr>
                <w:rFonts w:ascii="Consolas" w:hAnsi="Consolas"/>
                <w:bCs/>
                <w:sz w:val="24"/>
                <w:szCs w:val="24"/>
              </w:rPr>
              <w:t>[</w:t>
            </w:r>
            <w:r>
              <w:rPr>
                <w:rFonts w:ascii="Consolas" w:hAnsi="Consolas"/>
                <w:bCs/>
                <w:sz w:val="24"/>
                <w:szCs w:val="24"/>
              </w:rPr>
              <w:t>10, 9, 8</w:t>
            </w:r>
            <w:r w:rsidRPr="00D41AA8"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  <w:tr w:rsidR="00D41AA8" w:rsidRPr="0053582A" w:rsidTr="00C2152B">
        <w:tc>
          <w:tcPr>
            <w:tcW w:w="4112" w:type="dxa"/>
          </w:tcPr>
          <w:p w:rsidR="00C2152B" w:rsidRPr="00C2152B" w:rsidRDefault="00C2152B" w:rsidP="00C2152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2152B">
              <w:rPr>
                <w:rFonts w:ascii="Consolas" w:hAnsi="Consolas"/>
                <w:sz w:val="24"/>
                <w:szCs w:val="24"/>
              </w:rPr>
              <w:t>1 10 2 9 3 8</w:t>
            </w:r>
          </w:p>
          <w:p w:rsidR="00D41AA8" w:rsidRPr="0053582A" w:rsidRDefault="00C2152B" w:rsidP="00C2152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C2152B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610" w:type="dxa"/>
            <w:vAlign w:val="center"/>
          </w:tcPr>
          <w:p w:rsidR="00D41AA8" w:rsidRPr="0053582A" w:rsidRDefault="00C2152B" w:rsidP="0022280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C2152B">
              <w:rPr>
                <w:rFonts w:ascii="Consolas" w:hAnsi="Consolas"/>
                <w:bCs/>
                <w:sz w:val="24"/>
                <w:szCs w:val="24"/>
              </w:rPr>
              <w:t>[10, 9, 3, 8]</w:t>
            </w:r>
          </w:p>
        </w:tc>
      </w:tr>
    </w:tbl>
    <w:p w:rsidR="00D41AA8" w:rsidRDefault="00D41AA8" w:rsidP="00D41AA8"/>
    <w:p w:rsidR="00C2152B" w:rsidRPr="00AA190F" w:rsidRDefault="00C2152B" w:rsidP="00C2152B">
      <w:pPr>
        <w:pStyle w:val="Heading2"/>
      </w:pPr>
      <w:r>
        <w:t>* Easter Gifts</w:t>
      </w:r>
    </w:p>
    <w:p w:rsidR="00C2152B" w:rsidRPr="008D23E9" w:rsidRDefault="00C2152B" w:rsidP="00C2152B">
      <w:pPr>
        <w:jc w:val="both"/>
        <w:rPr>
          <w:i/>
        </w:rPr>
      </w:pPr>
      <w:r w:rsidRPr="008D23E9">
        <w:rPr>
          <w:i/>
        </w:rPr>
        <w:t xml:space="preserve">As a </w:t>
      </w:r>
      <w:r>
        <w:rPr>
          <w:i/>
        </w:rPr>
        <w:t>good friend</w:t>
      </w:r>
      <w:r w:rsidRPr="008D23E9">
        <w:rPr>
          <w:i/>
        </w:rPr>
        <w:t xml:space="preserve">, </w:t>
      </w:r>
      <w:r>
        <w:rPr>
          <w:i/>
        </w:rPr>
        <w:t>you decide to buy presents for your friends.</w:t>
      </w:r>
    </w:p>
    <w:p w:rsidR="00C2152B" w:rsidRDefault="00C2152B" w:rsidP="00C2152B">
      <w:pPr>
        <w:jc w:val="both"/>
      </w:pPr>
      <w:r>
        <w:t xml:space="preserve">Create a program that helps you plan the gifts for your friends and family. First, you are going to </w:t>
      </w:r>
      <w:r w:rsidRPr="00B00EAE">
        <w:rPr>
          <w:b/>
        </w:rPr>
        <w:t>receive</w:t>
      </w:r>
      <w:r>
        <w:t xml:space="preserve"> </w:t>
      </w:r>
      <w:r w:rsidRPr="00B00EAE">
        <w:rPr>
          <w:b/>
        </w:rPr>
        <w:t>the gifts</w:t>
      </w:r>
      <w:r>
        <w:t xml:space="preserve"> you plan on buying </w:t>
      </w:r>
      <w:r>
        <w:rPr>
          <w:lang w:val="bg-BG"/>
        </w:rPr>
        <w:t>о</w:t>
      </w:r>
      <w:r>
        <w:t xml:space="preserve">n a </w:t>
      </w:r>
      <w:r w:rsidRPr="00700404">
        <w:rPr>
          <w:b/>
        </w:rPr>
        <w:t>single line</w:t>
      </w:r>
      <w:r>
        <w:rPr>
          <w:b/>
        </w:rPr>
        <w:t>,</w:t>
      </w:r>
      <w:r>
        <w:t xml:space="preserve"> </w:t>
      </w:r>
      <w:r w:rsidRPr="00341183">
        <w:rPr>
          <w:b/>
        </w:rPr>
        <w:t>separated</w:t>
      </w:r>
      <w:r>
        <w:t xml:space="preserve"> </w:t>
      </w:r>
      <w:r w:rsidRPr="00341183">
        <w:rPr>
          <w:b/>
        </w:rPr>
        <w:t>by</w:t>
      </w:r>
      <w:r>
        <w:t xml:space="preserve"> </w:t>
      </w:r>
      <w:r w:rsidRPr="00700404">
        <w:rPr>
          <w:b/>
        </w:rPr>
        <w:t>space</w:t>
      </w:r>
      <w:r w:rsidRPr="00F6310A">
        <w:t>,</w:t>
      </w:r>
      <w:r>
        <w:t xml:space="preserve"> in the following </w:t>
      </w:r>
      <w:r w:rsidRPr="00341183">
        <w:rPr>
          <w:b/>
        </w:rPr>
        <w:t>format</w:t>
      </w:r>
      <w:r>
        <w:t>:</w:t>
      </w:r>
    </w:p>
    <w:p w:rsidR="00C2152B" w:rsidRPr="00341183" w:rsidRDefault="00C2152B" w:rsidP="00C2152B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proofErr w:type="spellStart"/>
      <w:proofErr w:type="gramStart"/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proofErr w:type="spellEnd"/>
      <w:proofErr w:type="gramEnd"/>
      <w:r w:rsidRPr="00341183">
        <w:rPr>
          <w:rFonts w:ascii="Consolas" w:hAnsi="Consolas"/>
          <w:b/>
        </w:rPr>
        <w:t>}"</w:t>
      </w:r>
    </w:p>
    <w:p w:rsidR="00C2152B" w:rsidRPr="00D4496C" w:rsidRDefault="00C2152B" w:rsidP="00C2152B">
      <w:pPr>
        <w:jc w:val="both"/>
      </w:pPr>
      <w:r>
        <w:t xml:space="preserve">Then you will start receiving </w:t>
      </w:r>
      <w:r w:rsidRPr="00E0511E">
        <w:rPr>
          <w:b/>
        </w:rPr>
        <w:t>commands</w:t>
      </w:r>
      <w:r>
        <w:t xml:space="preserve"> until you read the "</w:t>
      </w:r>
      <w:r w:rsidRPr="00E0511E">
        <w:rPr>
          <w:b/>
        </w:rPr>
        <w:t>No Money</w:t>
      </w:r>
      <w:r>
        <w:t xml:space="preserve">" message. There are </w:t>
      </w:r>
      <w:r w:rsidRPr="00E0511E">
        <w:rPr>
          <w:b/>
        </w:rPr>
        <w:t>three</w:t>
      </w:r>
      <w:r>
        <w:t xml:space="preserve"> possible commands:</w:t>
      </w:r>
    </w:p>
    <w:p w:rsidR="00C2152B" w:rsidRPr="003A4B7D" w:rsidRDefault="00C2152B" w:rsidP="00C2152B">
      <w:pPr>
        <w:pStyle w:val="ListParagraph"/>
        <w:numPr>
          <w:ilvl w:val="0"/>
          <w:numId w:val="28"/>
        </w:numPr>
        <w:jc w:val="both"/>
        <w:rPr>
          <w:rFonts w:ascii="Consolas" w:hAnsi="Consolas"/>
        </w:rPr>
      </w:pPr>
      <w:r w:rsidRPr="003A4B7D"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</w:t>
      </w:r>
      <w:r w:rsidRPr="003A4B7D">
        <w:rPr>
          <w:rFonts w:ascii="Consolas" w:hAnsi="Consolas"/>
          <w:b/>
        </w:rPr>
        <w:t>{gift}"</w:t>
      </w:r>
    </w:p>
    <w:p w:rsidR="00C2152B" w:rsidRDefault="00C2152B" w:rsidP="00C2152B">
      <w:pPr>
        <w:pStyle w:val="ListParagraph"/>
        <w:numPr>
          <w:ilvl w:val="1"/>
          <w:numId w:val="28"/>
        </w:numPr>
        <w:jc w:val="both"/>
      </w:pPr>
      <w:r>
        <w:t xml:space="preserve">Find </w:t>
      </w:r>
      <w:r w:rsidRPr="007023FE">
        <w:rPr>
          <w:b/>
        </w:rPr>
        <w:t>the gifts</w:t>
      </w:r>
      <w:r>
        <w:t xml:space="preserve"> with </w:t>
      </w:r>
      <w:r w:rsidRPr="007023FE">
        <w:rPr>
          <w:b/>
        </w:rPr>
        <w:t>this name</w:t>
      </w:r>
      <w:r>
        <w:t xml:space="preserve"> in your collection, </w:t>
      </w:r>
      <w:r w:rsidRPr="007023FE">
        <w:rPr>
          <w:b/>
        </w:rPr>
        <w:t>if there are any</w:t>
      </w:r>
      <w:r>
        <w:t>, and change their values to "</w:t>
      </w:r>
      <w:r w:rsidRPr="003A4B7D"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:rsidR="00C2152B" w:rsidRPr="003A4B7D" w:rsidRDefault="00C2152B" w:rsidP="00C2152B">
      <w:pPr>
        <w:pStyle w:val="ListParagraph"/>
        <w:numPr>
          <w:ilvl w:val="0"/>
          <w:numId w:val="28"/>
        </w:numPr>
        <w:jc w:val="both"/>
        <w:rPr>
          <w:rFonts w:ascii="Consolas" w:hAnsi="Consolas"/>
        </w:rPr>
      </w:pPr>
      <w:r w:rsidRPr="003A4B7D">
        <w:rPr>
          <w:rFonts w:ascii="Consolas" w:hAnsi="Consolas"/>
        </w:rPr>
        <w:t>"</w:t>
      </w:r>
      <w:r w:rsidRPr="003A4B7D">
        <w:rPr>
          <w:rFonts w:ascii="Consolas" w:hAnsi="Consolas"/>
          <w:b/>
        </w:rPr>
        <w:t>Required {gift}</w:t>
      </w:r>
      <w:r>
        <w:rPr>
          <w:rFonts w:ascii="Consolas" w:hAnsi="Consolas"/>
          <w:b/>
        </w:rPr>
        <w:t xml:space="preserve"> {index}</w:t>
      </w:r>
      <w:r w:rsidRPr="003A4B7D">
        <w:rPr>
          <w:rFonts w:ascii="Consolas" w:hAnsi="Consolas"/>
        </w:rPr>
        <w:t>"</w:t>
      </w:r>
    </w:p>
    <w:p w:rsidR="00C2152B" w:rsidRDefault="00C2152B" w:rsidP="00C2152B">
      <w:pPr>
        <w:pStyle w:val="ListParagraph"/>
        <w:numPr>
          <w:ilvl w:val="1"/>
          <w:numId w:val="28"/>
        </w:numPr>
        <w:jc w:val="both"/>
      </w:pPr>
      <w:r>
        <w:rPr>
          <w:b/>
        </w:rPr>
        <w:t>Replace</w:t>
      </w:r>
      <w:r>
        <w:t xml:space="preserve"> the value of the </w:t>
      </w:r>
      <w:r w:rsidRPr="0012218B">
        <w:rPr>
          <w:b/>
        </w:rPr>
        <w:t>current gift</w:t>
      </w:r>
      <w:r>
        <w:t xml:space="preserve"> on the given index </w:t>
      </w:r>
      <w:r w:rsidRPr="003A4B7D">
        <w:rPr>
          <w:b/>
        </w:rPr>
        <w:t>with this</w:t>
      </w:r>
      <w:r>
        <w:t xml:space="preserve"> </w:t>
      </w:r>
      <w:r>
        <w:rPr>
          <w:b/>
        </w:rPr>
        <w:t xml:space="preserve">gift, </w:t>
      </w:r>
      <w:r w:rsidRPr="00AC363E">
        <w:t xml:space="preserve">if the </w:t>
      </w:r>
      <w:r w:rsidRPr="00AC363E">
        <w:rPr>
          <w:b/>
        </w:rPr>
        <w:t>index</w:t>
      </w:r>
      <w:r w:rsidRPr="00AC363E">
        <w:t xml:space="preserve"> is </w:t>
      </w:r>
      <w:r w:rsidRPr="00AC363E">
        <w:rPr>
          <w:b/>
        </w:rPr>
        <w:t>valid</w:t>
      </w:r>
      <w:r>
        <w:t xml:space="preserve">. </w:t>
      </w:r>
    </w:p>
    <w:p w:rsidR="00C2152B" w:rsidRPr="003A4B7D" w:rsidRDefault="00C2152B" w:rsidP="00C2152B">
      <w:pPr>
        <w:pStyle w:val="ListParagraph"/>
        <w:numPr>
          <w:ilvl w:val="0"/>
          <w:numId w:val="28"/>
        </w:numPr>
        <w:jc w:val="both"/>
      </w:pPr>
      <w:r w:rsidRPr="003A4B7D">
        <w:rPr>
          <w:rFonts w:ascii="Consolas" w:hAnsi="Consolas"/>
        </w:rPr>
        <w:t>"</w:t>
      </w:r>
      <w:proofErr w:type="spellStart"/>
      <w:r w:rsidRPr="003A4B7D">
        <w:rPr>
          <w:rFonts w:ascii="Consolas" w:hAnsi="Consolas"/>
          <w:b/>
        </w:rPr>
        <w:t>JustInCase</w:t>
      </w:r>
      <w:proofErr w:type="spellEnd"/>
      <w:r w:rsidRPr="003A4B7D">
        <w:rPr>
          <w:rFonts w:ascii="Consolas" w:hAnsi="Consolas"/>
          <w:b/>
        </w:rPr>
        <w:t xml:space="preserve"> {gift}"</w:t>
      </w:r>
    </w:p>
    <w:p w:rsidR="00C2152B" w:rsidRDefault="00C2152B" w:rsidP="00C2152B">
      <w:pPr>
        <w:pStyle w:val="ListParagraph"/>
        <w:numPr>
          <w:ilvl w:val="1"/>
          <w:numId w:val="28"/>
        </w:numPr>
        <w:jc w:val="both"/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 w:rsidRPr="003A4B7D">
        <w:rPr>
          <w:b/>
        </w:rPr>
        <w:t>with this</w:t>
      </w:r>
      <w:r>
        <w:t xml:space="preserve"> </w:t>
      </w:r>
      <w:r w:rsidRPr="003A4B7D">
        <w:rPr>
          <w:b/>
        </w:rPr>
        <w:t>one</w:t>
      </w:r>
      <w:r>
        <w:t xml:space="preserve">. </w:t>
      </w:r>
    </w:p>
    <w:p w:rsidR="00C2152B" w:rsidRDefault="00C2152B" w:rsidP="00C2152B">
      <w:pPr>
        <w:jc w:val="both"/>
      </w:pPr>
      <w:r>
        <w:t xml:space="preserve">In the end, print the </w:t>
      </w:r>
      <w:r w:rsidRPr="000E594F">
        <w:rPr>
          <w:b/>
        </w:rPr>
        <w:t>gifts</w:t>
      </w:r>
      <w:r>
        <w:t xml:space="preserve"> on a </w:t>
      </w:r>
      <w:r w:rsidRPr="000E594F">
        <w:rPr>
          <w:b/>
        </w:rPr>
        <w:t>single</w:t>
      </w:r>
      <w:r>
        <w:t xml:space="preserve"> </w:t>
      </w:r>
      <w:r w:rsidRPr="004D53B8">
        <w:rPr>
          <w:b/>
        </w:rPr>
        <w:t>line</w:t>
      </w:r>
      <w:r>
        <w:t xml:space="preserve">, </w:t>
      </w:r>
      <w:r w:rsidRPr="00B06114">
        <w:rPr>
          <w:b/>
        </w:rPr>
        <w:t>except the ones</w:t>
      </w:r>
      <w:r>
        <w:t xml:space="preserve"> with value </w:t>
      </w:r>
      <w:r w:rsidRPr="00BA11F4">
        <w:rPr>
          <w:b/>
        </w:rPr>
        <w:t>"</w:t>
      </w:r>
      <w:r w:rsidRPr="00B06114">
        <w:rPr>
          <w:rFonts w:ascii="Consolas" w:hAnsi="Consolas"/>
          <w:b/>
        </w:rPr>
        <w:t>None</w:t>
      </w:r>
      <w:r w:rsidRPr="00BA11F4">
        <w:rPr>
          <w:b/>
        </w:rPr>
        <w:t>"</w:t>
      </w:r>
      <w:r>
        <w:rPr>
          <w:b/>
        </w:rPr>
        <w:t xml:space="preserve">, </w:t>
      </w:r>
      <w:r>
        <w:t xml:space="preserve">separated by a </w:t>
      </w:r>
      <w:r w:rsidRPr="000E594F">
        <w:rPr>
          <w:b/>
        </w:rPr>
        <w:t>single</w:t>
      </w:r>
      <w:r>
        <w:t xml:space="preserve"> </w:t>
      </w:r>
      <w:r w:rsidRPr="000E594F">
        <w:rPr>
          <w:b/>
        </w:rPr>
        <w:t>space</w:t>
      </w:r>
      <w:r>
        <w:t xml:space="preserve"> in the following format:</w:t>
      </w:r>
    </w:p>
    <w:p w:rsidR="00C2152B" w:rsidRPr="005B5B5E" w:rsidRDefault="00C2152B" w:rsidP="00C2152B">
      <w:pPr>
        <w:jc w:val="both"/>
        <w:rPr>
          <w:rFonts w:ascii="Consolas" w:hAnsi="Consolas"/>
          <w:b/>
        </w:rPr>
      </w:pPr>
      <w:r w:rsidRPr="0034118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1</w:t>
      </w:r>
      <w:r w:rsidRPr="0034118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Pr="00341183"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2</w:t>
      </w:r>
      <w:r w:rsidRPr="0034118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g</w:t>
      </w:r>
      <w:r w:rsidRPr="00341183">
        <w:rPr>
          <w:rFonts w:ascii="Consolas" w:hAnsi="Consolas"/>
          <w:b/>
        </w:rPr>
        <w:t>ift</w:t>
      </w:r>
      <w:r w:rsidRPr="00341183"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}… </w:t>
      </w:r>
      <w:r w:rsidRPr="00341183">
        <w:rPr>
          <w:rFonts w:ascii="Consolas" w:hAnsi="Consolas"/>
          <w:b/>
        </w:rPr>
        <w:t>{</w:t>
      </w:r>
      <w:proofErr w:type="spellStart"/>
      <w:proofErr w:type="gramStart"/>
      <w:r>
        <w:rPr>
          <w:rFonts w:ascii="Consolas" w:hAnsi="Consolas"/>
          <w:b/>
        </w:rPr>
        <w:t>gift</w:t>
      </w:r>
      <w:r w:rsidRPr="00341183">
        <w:rPr>
          <w:rFonts w:ascii="Consolas" w:hAnsi="Consolas"/>
          <w:b/>
          <w:vertAlign w:val="subscript"/>
        </w:rPr>
        <w:t>n</w:t>
      </w:r>
      <w:proofErr w:type="spellEnd"/>
      <w:proofErr w:type="gramEnd"/>
      <w:r w:rsidRPr="00341183">
        <w:rPr>
          <w:rFonts w:ascii="Consolas" w:hAnsi="Consolas"/>
          <w:b/>
        </w:rPr>
        <w:t>}"</w:t>
      </w:r>
    </w:p>
    <w:p w:rsidR="00C2152B" w:rsidRDefault="00C2152B" w:rsidP="00620459">
      <w:pPr>
        <w:pStyle w:val="Heading3"/>
      </w:pPr>
      <w:r>
        <w:lastRenderedPageBreak/>
        <w:t>Input / Constraints</w:t>
      </w:r>
    </w:p>
    <w:p w:rsidR="00C2152B" w:rsidRPr="00D1448A" w:rsidRDefault="00C2152B" w:rsidP="00C2152B">
      <w:pPr>
        <w:pStyle w:val="ListParagraph"/>
        <w:numPr>
          <w:ilvl w:val="0"/>
          <w:numId w:val="27"/>
        </w:numPr>
        <w:jc w:val="both"/>
        <w:rPr>
          <w:b/>
        </w:rPr>
      </w:pPr>
      <w:r>
        <w:t xml:space="preserve">On the </w:t>
      </w:r>
      <w:r w:rsidRPr="00D1448A">
        <w:rPr>
          <w:b/>
        </w:rPr>
        <w:t>1</w:t>
      </w:r>
      <w:r w:rsidRPr="00D1448A">
        <w:rPr>
          <w:b/>
          <w:vertAlign w:val="superscript"/>
        </w:rPr>
        <w:t>st</w:t>
      </w:r>
      <w:r w:rsidRPr="00D1448A">
        <w:rPr>
          <w:b/>
        </w:rPr>
        <w:t xml:space="preserve"> line</w:t>
      </w:r>
      <w:r>
        <w:t xml:space="preserve"> you are going to receive the </w:t>
      </w:r>
      <w:r w:rsidRPr="00D1448A">
        <w:rPr>
          <w:b/>
        </w:rPr>
        <w:t>names of the gifts</w:t>
      </w:r>
      <w:r>
        <w:t>, separated by a single space.</w:t>
      </w:r>
    </w:p>
    <w:p w:rsidR="00C2152B" w:rsidRPr="00CC0D91" w:rsidRDefault="00C2152B" w:rsidP="00C2152B">
      <w:pPr>
        <w:pStyle w:val="ListParagraph"/>
        <w:numPr>
          <w:ilvl w:val="0"/>
          <w:numId w:val="27"/>
        </w:numPr>
        <w:jc w:val="both"/>
        <w:rPr>
          <w:b/>
        </w:rPr>
      </w:pPr>
      <w:r>
        <w:t xml:space="preserve">On the next </w:t>
      </w:r>
      <w:r w:rsidRPr="00D1448A">
        <w:rPr>
          <w:b/>
        </w:rPr>
        <w:t>lines</w:t>
      </w:r>
      <w:r>
        <w:t xml:space="preserve">, until the </w:t>
      </w:r>
      <w:r w:rsidRPr="00D1448A">
        <w:rPr>
          <w:b/>
        </w:rPr>
        <w:t>"No Money"</w:t>
      </w:r>
      <w:r>
        <w:t xml:space="preserve"> command is received, you will be receiving commands.</w:t>
      </w:r>
    </w:p>
    <w:p w:rsidR="00C2152B" w:rsidRPr="004F4E9F" w:rsidRDefault="00C2152B" w:rsidP="00C2152B">
      <w:pPr>
        <w:pStyle w:val="ListParagraph"/>
        <w:numPr>
          <w:ilvl w:val="0"/>
          <w:numId w:val="27"/>
        </w:numPr>
        <w:jc w:val="both"/>
        <w:rPr>
          <w:b/>
        </w:rPr>
      </w:pPr>
      <w:r>
        <w:t xml:space="preserve">The </w:t>
      </w:r>
      <w:r w:rsidRPr="00D1448A">
        <w:rPr>
          <w:b/>
        </w:rPr>
        <w:t>input</w:t>
      </w:r>
      <w:r>
        <w:t xml:space="preserve"> will </w:t>
      </w:r>
      <w:r w:rsidRPr="00D1448A">
        <w:rPr>
          <w:b/>
        </w:rPr>
        <w:t>always</w:t>
      </w:r>
      <w:r>
        <w:t xml:space="preserve"> be </w:t>
      </w:r>
      <w:r w:rsidRPr="00D1448A">
        <w:rPr>
          <w:b/>
        </w:rPr>
        <w:t>valid</w:t>
      </w:r>
      <w:r>
        <w:t>.</w:t>
      </w:r>
    </w:p>
    <w:p w:rsidR="00C2152B" w:rsidRDefault="00C2152B" w:rsidP="00620459">
      <w:pPr>
        <w:pStyle w:val="Heading3"/>
      </w:pPr>
      <w:r>
        <w:t>Output</w:t>
      </w:r>
    </w:p>
    <w:p w:rsidR="00C2152B" w:rsidRPr="000A6AA6" w:rsidRDefault="00C2152B" w:rsidP="00C2152B">
      <w:pPr>
        <w:pStyle w:val="ListParagraph"/>
        <w:numPr>
          <w:ilvl w:val="0"/>
          <w:numId w:val="29"/>
        </w:numPr>
        <w:jc w:val="both"/>
      </w:pPr>
      <w:r>
        <w:t xml:space="preserve">Print the gifts in the </w:t>
      </w:r>
      <w:r w:rsidRPr="00D7761B">
        <w:rPr>
          <w:b/>
        </w:rPr>
        <w:t>format</w:t>
      </w:r>
      <w:r>
        <w:t xml:space="preserve"> </w:t>
      </w:r>
      <w:r w:rsidRPr="00D7761B">
        <w:rPr>
          <w:b/>
        </w:rPr>
        <w:t>described</w:t>
      </w:r>
      <w:r>
        <w:t xml:space="preserve"> </w:t>
      </w:r>
      <w:r w:rsidRPr="00D7761B">
        <w:rPr>
          <w:b/>
        </w:rPr>
        <w:t>above</w:t>
      </w:r>
      <w:r>
        <w:t>.</w:t>
      </w:r>
    </w:p>
    <w:p w:rsidR="00C2152B" w:rsidRPr="009828A4" w:rsidRDefault="00C2152B" w:rsidP="00620459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C2152B" w:rsidTr="0022280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C2152B" w:rsidRPr="004149D0" w:rsidRDefault="00C2152B" w:rsidP="00222808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C2152B" w:rsidRPr="004149D0" w:rsidRDefault="00C2152B" w:rsidP="00222808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C2152B" w:rsidTr="00222808">
        <w:trPr>
          <w:trHeight w:val="2349"/>
        </w:trPr>
        <w:tc>
          <w:tcPr>
            <w:tcW w:w="5070" w:type="dxa"/>
          </w:tcPr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 xml:space="preserve">Eggs </w:t>
            </w:r>
            <w:proofErr w:type="spellStart"/>
            <w:r w:rsidRPr="00F258F5">
              <w:rPr>
                <w:rFonts w:ascii="Consolas" w:hAnsi="Consolas"/>
              </w:rPr>
              <w:t>StuffedAnimal</w:t>
            </w:r>
            <w:proofErr w:type="spellEnd"/>
            <w:r w:rsidRPr="00F258F5">
              <w:rPr>
                <w:rFonts w:ascii="Consolas" w:hAnsi="Consolas"/>
              </w:rPr>
              <w:t xml:space="preserve"> </w:t>
            </w:r>
            <w:proofErr w:type="spellStart"/>
            <w:r w:rsidRPr="00F258F5">
              <w:rPr>
                <w:rFonts w:ascii="Consolas" w:hAnsi="Consolas"/>
              </w:rPr>
              <w:t>Cozonac</w:t>
            </w:r>
            <w:proofErr w:type="spellEnd"/>
            <w:r w:rsidRPr="00F258F5">
              <w:rPr>
                <w:rFonts w:ascii="Consolas" w:hAnsi="Consolas"/>
              </w:rPr>
              <w:t xml:space="preserve"> Sweets </w:t>
            </w:r>
            <w:proofErr w:type="spellStart"/>
            <w:r w:rsidRPr="00F258F5">
              <w:rPr>
                <w:rFonts w:ascii="Consolas" w:hAnsi="Consolas"/>
              </w:rPr>
              <w:t>EasterBunny</w:t>
            </w:r>
            <w:proofErr w:type="spellEnd"/>
            <w:r w:rsidRPr="00F258F5">
              <w:rPr>
                <w:rFonts w:ascii="Consolas" w:hAnsi="Consolas"/>
              </w:rPr>
              <w:t xml:space="preserve"> Eggs Clothes</w:t>
            </w:r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 w:rsidRPr="00F258F5">
              <w:rPr>
                <w:rFonts w:ascii="Consolas" w:hAnsi="Consolas"/>
              </w:rPr>
              <w:t>OutOfStock</w:t>
            </w:r>
            <w:proofErr w:type="spellEnd"/>
            <w:r w:rsidRPr="00F258F5">
              <w:rPr>
                <w:rFonts w:ascii="Consolas" w:hAnsi="Consolas"/>
              </w:rPr>
              <w:t xml:space="preserve"> Eggs</w:t>
            </w:r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Required Spoon 2</w:t>
            </w:r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 w:rsidRPr="00F258F5">
              <w:rPr>
                <w:rFonts w:ascii="Consolas" w:hAnsi="Consolas"/>
              </w:rPr>
              <w:t>JustInCase</w:t>
            </w:r>
            <w:proofErr w:type="spellEnd"/>
            <w:r w:rsidRPr="00F258F5">
              <w:rPr>
                <w:rFonts w:ascii="Consolas" w:hAnsi="Consolas"/>
              </w:rPr>
              <w:t xml:space="preserve"> </w:t>
            </w:r>
            <w:proofErr w:type="spellStart"/>
            <w:r w:rsidRPr="00F258F5">
              <w:rPr>
                <w:rFonts w:ascii="Consolas" w:hAnsi="Consolas"/>
              </w:rPr>
              <w:t>ChocolateEgg</w:t>
            </w:r>
            <w:proofErr w:type="spellEnd"/>
          </w:p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 w:rsidRPr="00F258F5"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:rsidR="00C2152B" w:rsidRPr="00F258F5" w:rsidRDefault="00C2152B" w:rsidP="00222808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 w:rsidRPr="00F258F5">
              <w:rPr>
                <w:rFonts w:ascii="Consolas" w:hAnsi="Consolas"/>
                <w:szCs w:val="24"/>
              </w:rPr>
              <w:t>StuffedAnimal</w:t>
            </w:r>
            <w:proofErr w:type="spellEnd"/>
            <w:r w:rsidRPr="00F258F5"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 w:rsidRPr="00F258F5">
              <w:rPr>
                <w:rFonts w:ascii="Consolas" w:hAnsi="Consolas"/>
                <w:szCs w:val="24"/>
              </w:rPr>
              <w:t>EasterBunny</w:t>
            </w:r>
            <w:proofErr w:type="spellEnd"/>
            <w:r w:rsidRPr="00F258F5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F258F5"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C2152B" w:rsidTr="0022280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C2152B" w:rsidRDefault="00C2152B" w:rsidP="002228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C2152B" w:rsidTr="00222808">
        <w:trPr>
          <w:trHeight w:val="1987"/>
        </w:trPr>
        <w:tc>
          <w:tcPr>
            <w:tcW w:w="10313" w:type="dxa"/>
            <w:gridSpan w:val="2"/>
          </w:tcPr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 and we need to replace the values of "</w:t>
            </w:r>
            <w:r w:rsidRPr="00EA1572"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 w:rsidRPr="00EA1572"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 xml:space="preserve">".  After this command the list should look like this: </w:t>
            </w:r>
          </w:p>
          <w:p w:rsidR="00C2152B" w:rsidRPr="00B06114" w:rsidRDefault="00C2152B" w:rsidP="00222808">
            <w:pPr>
              <w:spacing w:after="0" w:line="240" w:lineRule="auto"/>
              <w:jc w:val="both"/>
              <w:rPr>
                <w:rFonts w:ascii="Consolas" w:hAnsi="Consolas" w:cstheme="minorHAnsi"/>
              </w:rPr>
            </w:pPr>
            <w:r w:rsidRPr="00B06114"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 w:rsidRPr="00B06114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Pr="00B06114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B06114">
              <w:rPr>
                <w:rFonts w:ascii="Consolas" w:hAnsi="Consolas" w:cstheme="minorHAnsi"/>
                <w:b/>
              </w:rPr>
              <w:t>Cozonac</w:t>
            </w:r>
            <w:proofErr w:type="spellEnd"/>
            <w:r w:rsidRPr="00B06114"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 w:rsidRPr="00B06114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Pr="00B06114">
              <w:rPr>
                <w:rFonts w:ascii="Consolas" w:hAnsi="Consolas" w:cstheme="minorHAnsi"/>
                <w:b/>
              </w:rPr>
              <w:t xml:space="preserve"> None Clothes</w:t>
            </w:r>
            <w:r w:rsidRPr="00B06114">
              <w:rPr>
                <w:rFonts w:ascii="Consolas" w:hAnsi="Consolas" w:cstheme="minorHAnsi"/>
              </w:rPr>
              <w:t xml:space="preserve">. 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Afterwards, we receive the "</w:t>
            </w:r>
            <w:r w:rsidRPr="00EA1572"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 and we need to replace the value on the 2</w:t>
            </w:r>
            <w:r w:rsidRPr="006F4AAD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 w:rsidRPr="00EA1572"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look like this:  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None Clothes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onsolas" w:hAnsi="Consolas" w:cstheme="minorHAnsi"/>
                <w:b/>
              </w:rPr>
              <w:t>None</w:t>
            </w:r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:rsidR="00C2152B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 w:rsidRPr="00711B99">
              <w:rPr>
                <w:rFonts w:cstheme="minorHAnsi"/>
                <w:b/>
              </w:rPr>
              <w:t>"</w:t>
            </w:r>
            <w:r w:rsidRPr="00711B99">
              <w:rPr>
                <w:rFonts w:ascii="Consolas" w:hAnsi="Consolas" w:cstheme="minorHAnsi"/>
                <w:b/>
                <w:sz w:val="24"/>
              </w:rPr>
              <w:t>None</w:t>
            </w:r>
            <w:r w:rsidRPr="00711B99"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 This is the result list:</w:t>
            </w:r>
          </w:p>
          <w:p w:rsidR="00C2152B" w:rsidRPr="006D0D33" w:rsidRDefault="00C2152B" w:rsidP="00222808">
            <w:pPr>
              <w:spacing w:after="0" w:line="240" w:lineRule="auto"/>
              <w:jc w:val="both"/>
              <w:rPr>
                <w:rFonts w:cstheme="minorHAnsi"/>
              </w:rPr>
            </w:pPr>
            <w:proofErr w:type="spellStart"/>
            <w:r w:rsidRPr="00EA1572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r>
              <w:rPr>
                <w:rFonts w:ascii="Consolas" w:hAnsi="Consolas" w:cstheme="minorHAnsi"/>
                <w:b/>
              </w:rPr>
              <w:t>Spoon</w:t>
            </w:r>
            <w:r w:rsidRPr="00EA1572"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Pr="00EA1572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EA1572"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:rsidR="00C2152B" w:rsidRPr="001863DE" w:rsidRDefault="00C2152B" w:rsidP="00222808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2152B" w:rsidTr="00222808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C2152B" w:rsidRDefault="00C2152B" w:rsidP="00222808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C2152B" w:rsidTr="00222808">
        <w:trPr>
          <w:trHeight w:val="2349"/>
        </w:trPr>
        <w:tc>
          <w:tcPr>
            <w:tcW w:w="5070" w:type="dxa"/>
          </w:tcPr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Paper 8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:rsidR="00C2152B" w:rsidRDefault="00C2152B" w:rsidP="0022280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:rsidR="00C2152B" w:rsidRPr="0054301D" w:rsidRDefault="00C2152B" w:rsidP="00222808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</w:tcPr>
          <w:p w:rsidR="00C2152B" w:rsidRPr="009E41FB" w:rsidRDefault="00C2152B" w:rsidP="00222808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E41FB"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 w:rsidRPr="009E41FB">
              <w:rPr>
                <w:rFonts w:ascii="Consolas" w:hAnsi="Consolas"/>
                <w:szCs w:val="24"/>
              </w:rPr>
              <w:t>Cozonac</w:t>
            </w:r>
            <w:proofErr w:type="spellEnd"/>
            <w:r w:rsidRPr="009E41FB"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:rsidR="00C2152B" w:rsidRPr="00664CCD" w:rsidRDefault="00C2152B" w:rsidP="00C2152B">
      <w:pPr>
        <w:rPr>
          <w:lang w:val="bg-BG"/>
        </w:rPr>
      </w:pPr>
    </w:p>
    <w:p w:rsidR="00620459" w:rsidRDefault="00620459" w:rsidP="00620459">
      <w:pPr>
        <w:pStyle w:val="Heading2"/>
      </w:pPr>
      <w:r>
        <w:t>* Seize the Fire</w:t>
      </w:r>
    </w:p>
    <w:p w:rsidR="00620459" w:rsidRDefault="00620459" w:rsidP="00620459">
      <w:pPr>
        <w:jc w:val="both"/>
        <w:rPr>
          <w:i/>
        </w:rPr>
      </w:pPr>
      <w:r>
        <w:rPr>
          <w:i/>
        </w:rPr>
        <w:t>The group of adventurists have gone on their first task. Now they have to walk through fire - literally. They have to use all of the water they have left. Your task is to help them survive.</w:t>
      </w:r>
    </w:p>
    <w:p w:rsidR="00620459" w:rsidRDefault="00620459" w:rsidP="00620459">
      <w:pPr>
        <w:jc w:val="both"/>
      </w:pPr>
      <w:r>
        <w:t>Create a program that calculates the water that is needed to put out a "fire cell", based on the given information about its "fire level" and how much it gets affected by water.</w:t>
      </w:r>
    </w:p>
    <w:p w:rsidR="00620459" w:rsidRDefault="00620459" w:rsidP="00620459">
      <w:pPr>
        <w:jc w:val="both"/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"{</w:t>
      </w:r>
      <w:proofErr w:type="spellStart"/>
      <w:r>
        <w:rPr>
          <w:rFonts w:ascii="Consolas" w:hAnsi="Consolas"/>
          <w:b/>
          <w:sz w:val="20"/>
        </w:rPr>
        <w:t>typeOfFire</w:t>
      </w:r>
      <w:proofErr w:type="spellEnd"/>
      <w:r>
        <w:rPr>
          <w:rFonts w:ascii="Consolas" w:hAnsi="Consolas"/>
          <w:b/>
          <w:sz w:val="20"/>
        </w:rPr>
        <w:t>} = {</w:t>
      </w:r>
      <w:proofErr w:type="spellStart"/>
      <w:r>
        <w:rPr>
          <w:rFonts w:ascii="Consolas" w:hAnsi="Consolas"/>
          <w:b/>
          <w:sz w:val="20"/>
        </w:rPr>
        <w:t>valueOfCell</w:t>
      </w:r>
      <w:proofErr w:type="spellEnd"/>
      <w:proofErr w:type="gramStart"/>
      <w:r>
        <w:rPr>
          <w:rFonts w:ascii="Consolas" w:hAnsi="Consolas"/>
          <w:b/>
          <w:sz w:val="20"/>
        </w:rPr>
        <w:t>}#</w:t>
      </w:r>
      <w:proofErr w:type="gramEnd"/>
      <w:r>
        <w:rPr>
          <w:rFonts w:ascii="Consolas" w:hAnsi="Consolas"/>
          <w:b/>
          <w:sz w:val="20"/>
        </w:rPr>
        <w:t>{</w:t>
      </w:r>
      <w:proofErr w:type="spellStart"/>
      <w:r>
        <w:rPr>
          <w:rFonts w:ascii="Consolas" w:hAnsi="Consolas"/>
          <w:b/>
          <w:sz w:val="20"/>
        </w:rPr>
        <w:t>typeOfFire</w:t>
      </w:r>
      <w:proofErr w:type="spellEnd"/>
      <w:r>
        <w:rPr>
          <w:rFonts w:ascii="Consolas" w:hAnsi="Consolas"/>
          <w:b/>
          <w:sz w:val="20"/>
        </w:rPr>
        <w:t>} = {</w:t>
      </w:r>
      <w:proofErr w:type="spellStart"/>
      <w:r>
        <w:rPr>
          <w:rFonts w:ascii="Consolas" w:hAnsi="Consolas"/>
          <w:b/>
          <w:sz w:val="20"/>
        </w:rPr>
        <w:t>valueOfCell</w:t>
      </w:r>
      <w:proofErr w:type="spellEnd"/>
      <w:r>
        <w:rPr>
          <w:rFonts w:ascii="Consolas" w:hAnsi="Consolas"/>
          <w:b/>
          <w:sz w:val="20"/>
        </w:rPr>
        <w:t>}#{</w:t>
      </w:r>
      <w:proofErr w:type="spellStart"/>
      <w:r>
        <w:rPr>
          <w:rFonts w:ascii="Consolas" w:hAnsi="Consolas"/>
          <w:b/>
          <w:sz w:val="20"/>
        </w:rPr>
        <w:t>typeOfFire</w:t>
      </w:r>
      <w:proofErr w:type="spellEnd"/>
      <w:r>
        <w:rPr>
          <w:rFonts w:ascii="Consolas" w:hAnsi="Consolas"/>
          <w:b/>
          <w:sz w:val="20"/>
        </w:rPr>
        <w:t>} = {</w:t>
      </w:r>
      <w:proofErr w:type="spellStart"/>
      <w:r>
        <w:rPr>
          <w:rFonts w:ascii="Consolas" w:hAnsi="Consolas"/>
          <w:b/>
          <w:sz w:val="20"/>
        </w:rPr>
        <w:t>valueOfCell</w:t>
      </w:r>
      <w:proofErr w:type="spellEnd"/>
      <w:r>
        <w:rPr>
          <w:rFonts w:ascii="Consolas" w:hAnsi="Consolas"/>
          <w:b/>
          <w:sz w:val="20"/>
        </w:rPr>
        <w:t>}……</w:t>
      </w:r>
      <w:r>
        <w:t>"</w:t>
      </w:r>
    </w:p>
    <w:p w:rsidR="00620459" w:rsidRDefault="00620459" w:rsidP="00620459">
      <w:pPr>
        <w:jc w:val="both"/>
      </w:pPr>
      <w:r>
        <w:t xml:space="preserve">Afterwards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 and you 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620459" w:rsidTr="00620459">
        <w:trPr>
          <w:trHeight w:val="323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620459" w:rsidTr="00620459">
        <w:trPr>
          <w:trHeight w:val="334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81 - 125</w:t>
            </w:r>
          </w:p>
        </w:tc>
      </w:tr>
      <w:tr w:rsidR="00620459" w:rsidTr="00620459">
        <w:trPr>
          <w:trHeight w:val="323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51 - 80</w:t>
            </w:r>
          </w:p>
        </w:tc>
      </w:tr>
      <w:tr w:rsidR="00620459" w:rsidTr="00620459">
        <w:trPr>
          <w:trHeight w:val="334"/>
          <w:jc w:val="center"/>
        </w:trPr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3010" w:type="dxa"/>
            <w:hideMark/>
          </w:tcPr>
          <w:p w:rsidR="00620459" w:rsidRDefault="00620459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1 - 50</w:t>
            </w:r>
          </w:p>
        </w:tc>
      </w:tr>
    </w:tbl>
    <w:p w:rsidR="00620459" w:rsidRDefault="00620459" w:rsidP="00620459">
      <w:pPr>
        <w:jc w:val="both"/>
      </w:pPr>
      <w:r>
        <w:t xml:space="preserve">If a cell is valid, you have to put it out by reducing the water with its value. Putting out fire also takes </w:t>
      </w:r>
      <w:r>
        <w:rPr>
          <w:b/>
        </w:rPr>
        <w:t>effort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cell’s value</w:t>
      </w:r>
      <w:r>
        <w:t xml:space="preserve">. In the end you will have to print the </w:t>
      </w:r>
      <w:r>
        <w:rPr>
          <w:b/>
        </w:rPr>
        <w:t>total effort</w:t>
      </w:r>
      <w:r>
        <w:t xml:space="preserve">. Keep putting out cells until you run out of water. If you </w:t>
      </w:r>
      <w:r>
        <w:rPr>
          <w:b/>
        </w:rPr>
        <w:t>don’t have enough</w:t>
      </w:r>
      <w:r>
        <w:t xml:space="preserve"> </w:t>
      </w:r>
      <w:r>
        <w:rPr>
          <w:b/>
        </w:rPr>
        <w:t>water</w:t>
      </w:r>
      <w:r>
        <w:t xml:space="preserve"> to put out a given cell – </w:t>
      </w:r>
      <w:r>
        <w:rPr>
          <w:b/>
        </w:rPr>
        <w:t>skip it</w:t>
      </w:r>
      <w:r>
        <w:t xml:space="preserve"> and </w:t>
      </w:r>
      <w:r>
        <w:rPr>
          <w:b/>
        </w:rPr>
        <w:t>try the next one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"Cells: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lastRenderedPageBreak/>
        <w:t xml:space="preserve"> - {cell1}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{cell2}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{cell3}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……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{</w:t>
      </w:r>
      <w:proofErr w:type="spellStart"/>
      <w:r>
        <w:rPr>
          <w:rFonts w:ascii="Consolas" w:hAnsi="Consolas"/>
          <w:b/>
          <w:sz w:val="20"/>
        </w:rPr>
        <w:t>cellN</w:t>
      </w:r>
      <w:proofErr w:type="spellEnd"/>
      <w:r>
        <w:rPr>
          <w:rFonts w:ascii="Consolas" w:hAnsi="Consolas"/>
          <w:b/>
          <w:sz w:val="20"/>
        </w:rPr>
        <w:t>}"</w:t>
      </w:r>
    </w:p>
    <w:p w:rsidR="00620459" w:rsidRDefault="00620459" w:rsidP="00620459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"Effort: {effort}"</w:t>
      </w:r>
    </w:p>
    <w:p w:rsidR="00620459" w:rsidRDefault="00620459" w:rsidP="00620459">
      <w:pPr>
        <w:jc w:val="both"/>
        <w:rPr>
          <w:rFonts w:ascii="Consolas" w:hAnsi="Consolas"/>
          <w:sz w:val="20"/>
        </w:rPr>
      </w:pPr>
      <w:r>
        <w:rPr>
          <w:sz w:val="20"/>
        </w:rPr>
        <w:t>In the end, print the total fire you have put out from all of the cells in the following format: "</w:t>
      </w:r>
      <w:r>
        <w:rPr>
          <w:rFonts w:ascii="Consolas" w:hAnsi="Consolas"/>
          <w:sz w:val="20"/>
        </w:rPr>
        <w:t>Total Fire: {</w:t>
      </w:r>
      <w:proofErr w:type="spellStart"/>
      <w:r>
        <w:rPr>
          <w:rFonts w:ascii="Consolas" w:hAnsi="Consolas"/>
          <w:sz w:val="20"/>
        </w:rPr>
        <w:t>totalFire</w:t>
      </w:r>
      <w:proofErr w:type="spellEnd"/>
      <w:r>
        <w:rPr>
          <w:rFonts w:ascii="Consolas" w:hAnsi="Consolas"/>
          <w:sz w:val="20"/>
        </w:rPr>
        <w:t>}"</w:t>
      </w:r>
    </w:p>
    <w:p w:rsidR="00620459" w:rsidRDefault="00620459" w:rsidP="00620459">
      <w:pPr>
        <w:pStyle w:val="Heading3"/>
        <w:rPr>
          <w:sz w:val="36"/>
        </w:rPr>
      </w:pPr>
      <w:r>
        <w:t>Input / Constraints</w:t>
      </w:r>
    </w:p>
    <w:p w:rsidR="00620459" w:rsidRDefault="00620459" w:rsidP="00620459">
      <w:pPr>
        <w:pStyle w:val="ListParagraph"/>
        <w:numPr>
          <w:ilvl w:val="0"/>
          <w:numId w:val="30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 </w:t>
      </w:r>
      <w:r>
        <w:t>you are going to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</w:p>
    <w:p w:rsidR="00620459" w:rsidRDefault="00620459" w:rsidP="00620459">
      <w:pPr>
        <w:pStyle w:val="ListParagraph"/>
        <w:numPr>
          <w:ilvl w:val="0"/>
          <w:numId w:val="30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</w:p>
    <w:p w:rsidR="00620459" w:rsidRDefault="00620459" w:rsidP="00620459">
      <w:pPr>
        <w:pStyle w:val="Heading3"/>
      </w:pPr>
      <w:r>
        <w:t>Output</w:t>
      </w:r>
    </w:p>
    <w:p w:rsidR="00620459" w:rsidRDefault="00620459" w:rsidP="00620459">
      <w:pPr>
        <w:pStyle w:val="ListParagraph"/>
        <w:numPr>
          <w:ilvl w:val="0"/>
          <w:numId w:val="31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:rsidR="00620459" w:rsidRDefault="00620459" w:rsidP="00620459">
      <w:pPr>
        <w:pStyle w:val="Code"/>
      </w:pPr>
      <w:r>
        <w:t>"Cells:</w:t>
      </w:r>
    </w:p>
    <w:p w:rsidR="00620459" w:rsidRDefault="00620459" w:rsidP="00620459">
      <w:pPr>
        <w:pStyle w:val="Code"/>
      </w:pPr>
      <w:r>
        <w:t xml:space="preserve"> - {cell}</w:t>
      </w:r>
    </w:p>
    <w:p w:rsidR="00620459" w:rsidRDefault="00620459" w:rsidP="00620459">
      <w:pPr>
        <w:pStyle w:val="Code"/>
      </w:pPr>
      <w:r>
        <w:t xml:space="preserve"> - {cell2}</w:t>
      </w:r>
    </w:p>
    <w:p w:rsidR="00620459" w:rsidRDefault="00620459" w:rsidP="00620459">
      <w:pPr>
        <w:pStyle w:val="Code"/>
      </w:pPr>
      <w:r>
        <w:t xml:space="preserve"> - {cell3}</w:t>
      </w:r>
    </w:p>
    <w:p w:rsidR="00620459" w:rsidRDefault="00620459" w:rsidP="00620459">
      <w:pPr>
        <w:pStyle w:val="Code"/>
      </w:pPr>
      <w:r>
        <w:t xml:space="preserve"> - {cell5}</w:t>
      </w:r>
    </w:p>
    <w:p w:rsidR="00620459" w:rsidRDefault="00620459" w:rsidP="00620459">
      <w:pPr>
        <w:pStyle w:val="Code"/>
      </w:pPr>
      <w:r>
        <w:t>……</w:t>
      </w:r>
    </w:p>
    <w:p w:rsidR="00620459" w:rsidRDefault="00620459" w:rsidP="00620459">
      <w:pPr>
        <w:pStyle w:val="Code"/>
      </w:pPr>
      <w:r>
        <w:t xml:space="preserve"> - {cellN}"</w:t>
      </w:r>
    </w:p>
    <w:p w:rsidR="00620459" w:rsidRDefault="00620459" w:rsidP="00620459">
      <w:pPr>
        <w:pStyle w:val="ListParagraph"/>
        <w:numPr>
          <w:ilvl w:val="0"/>
          <w:numId w:val="31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:rsidR="00620459" w:rsidRDefault="00620459" w:rsidP="00620459">
      <w:pPr>
        <w:pStyle w:val="Code"/>
      </w:pPr>
      <w:r>
        <w:t>"Effort: {effort}"</w:t>
      </w:r>
    </w:p>
    <w:p w:rsidR="00620459" w:rsidRDefault="00620459" w:rsidP="00620459">
      <w:pPr>
        <w:pStyle w:val="ListParagraph"/>
        <w:numPr>
          <w:ilvl w:val="0"/>
          <w:numId w:val="31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:rsidR="00620459" w:rsidRDefault="00620459" w:rsidP="00620459">
      <w:pPr>
        <w:pStyle w:val="Code"/>
      </w:pPr>
      <w:r>
        <w:t>"Total Fire: {totalFire}"</w:t>
      </w:r>
    </w:p>
    <w:p w:rsidR="00620459" w:rsidRDefault="00620459" w:rsidP="00620459">
      <w:pPr>
        <w:pStyle w:val="Code"/>
      </w:pPr>
    </w:p>
    <w:p w:rsidR="00620459" w:rsidRDefault="00620459" w:rsidP="00620459">
      <w:pPr>
        <w:pStyle w:val="Code"/>
      </w:pPr>
    </w:p>
    <w:p w:rsidR="00620459" w:rsidRDefault="00620459" w:rsidP="00620459">
      <w:pPr>
        <w:pStyle w:val="Code"/>
      </w:pPr>
    </w:p>
    <w:p w:rsidR="00620459" w:rsidRDefault="00620459" w:rsidP="00620459">
      <w:pPr>
        <w:pStyle w:val="Code"/>
      </w:pPr>
    </w:p>
    <w:p w:rsidR="00620459" w:rsidRDefault="00620459" w:rsidP="00620459">
      <w:pPr>
        <w:pStyle w:val="Heading3"/>
      </w:pPr>
      <w:r>
        <w:lastRenderedPageBreak/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8"/>
        <w:gridCol w:w="2032"/>
      </w:tblGrid>
      <w:tr w:rsidR="00620459" w:rsidTr="006615DA">
        <w:trPr>
          <w:trHeight w:val="444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0459" w:rsidTr="006615DA">
        <w:trPr>
          <w:trHeight w:val="2340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89#Meduim = 53#Low = 28#Medium = 77#Low = 23</w:t>
            </w:r>
          </w:p>
          <w:p w:rsidR="00620459" w:rsidRDefault="006204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Cells: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- 89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- 28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- 77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- 23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Effort: 54.25</w:t>
            </w:r>
          </w:p>
          <w:p w:rsidR="00620459" w:rsidRDefault="006204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620459" w:rsidTr="006615DA">
        <w:trPr>
          <w:trHeight w:val="348"/>
        </w:trPr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459" w:rsidTr="006615DA">
        <w:trPr>
          <w:trHeight w:val="1980"/>
        </w:trPr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8"/>
        <w:gridCol w:w="2027"/>
      </w:tblGrid>
      <w:tr w:rsidR="00620459" w:rsidTr="006615DA">
        <w:trPr>
          <w:trHeight w:val="188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20459" w:rsidRDefault="00620459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620459" w:rsidTr="006615DA">
        <w:trPr>
          <w:trHeight w:val="2340"/>
        </w:trPr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150#Low = 55#Medium = 86#Low = 40#High = 110#Medium = 77</w:t>
            </w:r>
          </w:p>
          <w:p w:rsidR="00620459" w:rsidRDefault="006204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220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Cells: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- 40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- 110</w:t>
            </w:r>
          </w:p>
          <w:p w:rsidR="00620459" w:rsidRDefault="00620459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Effort: 37.50</w:t>
            </w:r>
          </w:p>
          <w:p w:rsidR="00620459" w:rsidRDefault="00620459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:rsidR="00620459" w:rsidRDefault="00620459" w:rsidP="00620459"/>
    <w:p w:rsidR="00620459" w:rsidRPr="00475975" w:rsidRDefault="00D704B0" w:rsidP="00620459">
      <w:pPr>
        <w:pStyle w:val="Heading2"/>
      </w:pPr>
      <w:r>
        <w:t xml:space="preserve">* </w:t>
      </w:r>
      <w:r w:rsidR="00620459" w:rsidRPr="00475975">
        <w:t>Hello, France</w:t>
      </w:r>
    </w:p>
    <w:p w:rsidR="00620459" w:rsidRPr="00C37A1D" w:rsidRDefault="00620459" w:rsidP="00620459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:rsidR="00620459" w:rsidRDefault="00620459" w:rsidP="00620459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:rsidR="00620459" w:rsidRDefault="00620459" w:rsidP="00620459">
      <w:pPr>
        <w:pStyle w:val="Code"/>
      </w:pPr>
      <w:r w:rsidRPr="006A6342">
        <w:lastRenderedPageBreak/>
        <w:t>{type-&gt;price|type-&gt;price|type-&gt;price……|type-&gt;price}</w:t>
      </w:r>
    </w:p>
    <w:p w:rsidR="00620459" w:rsidRPr="006A6342" w:rsidRDefault="00620459" w:rsidP="00620459">
      <w:pPr>
        <w:pStyle w:val="Code"/>
      </w:pPr>
      <w:r>
        <w:t>{budget}</w:t>
      </w:r>
    </w:p>
    <w:p w:rsidR="00620459" w:rsidRDefault="00620459" w:rsidP="00620459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620459" w:rsidTr="00222808">
        <w:trPr>
          <w:jc w:val="center"/>
        </w:trPr>
        <w:tc>
          <w:tcPr>
            <w:tcW w:w="3485" w:type="dxa"/>
          </w:tcPr>
          <w:p w:rsidR="00620459" w:rsidRPr="00854BEF" w:rsidRDefault="00620459" w:rsidP="00222808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:rsidR="00620459" w:rsidRPr="00854BEF" w:rsidRDefault="00620459" w:rsidP="00222808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620459" w:rsidTr="00222808">
        <w:trPr>
          <w:jc w:val="center"/>
        </w:trPr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50.00</w:t>
            </w:r>
          </w:p>
        </w:tc>
      </w:tr>
      <w:tr w:rsidR="00620459" w:rsidTr="00222808">
        <w:trPr>
          <w:jc w:val="center"/>
        </w:trPr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:rsidR="00620459" w:rsidRDefault="00620459" w:rsidP="00222808">
            <w:pPr>
              <w:jc w:val="both"/>
            </w:pPr>
            <w:r>
              <w:t>35.00</w:t>
            </w:r>
          </w:p>
        </w:tc>
      </w:tr>
      <w:tr w:rsidR="00620459" w:rsidTr="00222808">
        <w:trPr>
          <w:jc w:val="center"/>
        </w:trPr>
        <w:tc>
          <w:tcPr>
            <w:tcW w:w="3485" w:type="dxa"/>
          </w:tcPr>
          <w:p w:rsidR="00620459" w:rsidRPr="00734A2F" w:rsidRDefault="00620459" w:rsidP="00222808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:rsidR="00620459" w:rsidRPr="0056589D" w:rsidRDefault="00620459" w:rsidP="00222808">
            <w:pPr>
              <w:jc w:val="both"/>
            </w:pPr>
            <w:r>
              <w:t>20.50</w:t>
            </w:r>
          </w:p>
        </w:tc>
      </w:tr>
    </w:tbl>
    <w:p w:rsidR="00620459" w:rsidRDefault="00620459" w:rsidP="00620459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:rsidR="00620459" w:rsidRDefault="00620459" w:rsidP="00620459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:rsidR="00620459" w:rsidRPr="00E15FE9" w:rsidRDefault="00620459" w:rsidP="00620459">
      <w:pPr>
        <w:pStyle w:val="Heading3"/>
      </w:pPr>
      <w:r w:rsidRPr="00475975">
        <w:t>Input / Constraints</w:t>
      </w:r>
    </w:p>
    <w:p w:rsidR="00620459" w:rsidRPr="00E15FE9" w:rsidRDefault="00620459" w:rsidP="00620459">
      <w:pPr>
        <w:pStyle w:val="ListParagraph"/>
        <w:numPr>
          <w:ilvl w:val="0"/>
          <w:numId w:val="27"/>
        </w:numPr>
        <w:ind w:left="360"/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:rsidR="00620459" w:rsidRPr="008A0D11" w:rsidRDefault="00620459" w:rsidP="00620459">
      <w:pPr>
        <w:pStyle w:val="ListParagraph"/>
        <w:numPr>
          <w:ilvl w:val="0"/>
          <w:numId w:val="27"/>
        </w:numPr>
        <w:ind w:left="360"/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:rsidR="00620459" w:rsidRDefault="00620459" w:rsidP="00620459">
      <w:pPr>
        <w:pStyle w:val="Heading3"/>
      </w:pPr>
      <w:r w:rsidRPr="00734A2F">
        <w:t>Output</w:t>
      </w:r>
    </w:p>
    <w:p w:rsidR="00620459" w:rsidRPr="00475975" w:rsidRDefault="00620459" w:rsidP="00620459">
      <w:pPr>
        <w:pStyle w:val="ListParagraph"/>
        <w:numPr>
          <w:ilvl w:val="0"/>
          <w:numId w:val="32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:rsidR="00620459" w:rsidRPr="000435EB" w:rsidRDefault="00620459" w:rsidP="00620459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:rsidR="00620459" w:rsidRDefault="00620459" w:rsidP="00620459">
      <w:pPr>
        <w:pStyle w:val="ListParagraph"/>
        <w:numPr>
          <w:ilvl w:val="0"/>
          <w:numId w:val="32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:rsidR="00620459" w:rsidRPr="00734A2F" w:rsidRDefault="00620459" w:rsidP="00620459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:rsidR="00620459" w:rsidRPr="00620459" w:rsidRDefault="00620459" w:rsidP="00620459">
      <w:pPr>
        <w:pStyle w:val="ListParagraph"/>
        <w:numPr>
          <w:ilvl w:val="0"/>
          <w:numId w:val="32"/>
        </w:numPr>
        <w:spacing w:before="0" w:after="160" w:line="259" w:lineRule="auto"/>
        <w:ind w:left="360"/>
        <w:jc w:val="both"/>
        <w:rPr>
          <w:rStyle w:val="CodeChar"/>
          <w:rFonts w:asciiTheme="minorHAnsi" w:hAnsiTheme="minorHAnsi" w:cstheme="minorHAnsi"/>
          <w:noProof w:val="0"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:rsidR="00620459" w:rsidRDefault="00620459" w:rsidP="00620459">
      <w:pPr>
        <w:spacing w:before="0" w:after="160" w:line="259" w:lineRule="auto"/>
        <w:jc w:val="both"/>
        <w:rPr>
          <w:rFonts w:cstheme="minorHAnsi"/>
          <w:b/>
        </w:rPr>
      </w:pPr>
    </w:p>
    <w:p w:rsidR="00620459" w:rsidRDefault="00620459" w:rsidP="00620459">
      <w:pPr>
        <w:spacing w:before="0" w:after="160" w:line="259" w:lineRule="auto"/>
        <w:jc w:val="both"/>
        <w:rPr>
          <w:rFonts w:cstheme="minorHAnsi"/>
          <w:b/>
        </w:rPr>
      </w:pPr>
    </w:p>
    <w:p w:rsidR="00620459" w:rsidRPr="00620459" w:rsidRDefault="00620459" w:rsidP="00620459">
      <w:pPr>
        <w:spacing w:before="0" w:after="160" w:line="259" w:lineRule="auto"/>
        <w:jc w:val="both"/>
        <w:rPr>
          <w:rFonts w:cstheme="minorHAnsi"/>
          <w:b/>
        </w:rPr>
      </w:pPr>
    </w:p>
    <w:p w:rsidR="00620459" w:rsidRPr="0070364D" w:rsidRDefault="00620459" w:rsidP="00620459">
      <w:pPr>
        <w:pStyle w:val="Heading3"/>
      </w:pPr>
      <w:r w:rsidRPr="00321BCA">
        <w:lastRenderedPageBreak/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620459" w:rsidTr="00222808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:rsidR="00620459" w:rsidRPr="004149D0" w:rsidRDefault="00620459" w:rsidP="0022280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620459" w:rsidRPr="004149D0" w:rsidRDefault="00620459" w:rsidP="0022280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620459" w:rsidRPr="004149D0" w:rsidRDefault="00620459" w:rsidP="0022280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20459" w:rsidTr="00222808">
        <w:trPr>
          <w:trHeight w:val="2340"/>
        </w:trPr>
        <w:tc>
          <w:tcPr>
            <w:tcW w:w="3870" w:type="dxa"/>
          </w:tcPr>
          <w:p w:rsidR="00620459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Clothes-&gt;43.30|Shoes-&gt;25.25|Clothes-&gt;36.52|Clothes-&gt;20.90|Accessories-&gt;15.60</w:t>
            </w:r>
          </w:p>
          <w:p w:rsidR="00620459" w:rsidRPr="00CB3895" w:rsidRDefault="00620459" w:rsidP="0022280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:rsidR="00620459" w:rsidRPr="00E90F96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:rsidR="00620459" w:rsidRPr="00E90F96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:rsidR="00620459" w:rsidRPr="00E53BB7" w:rsidRDefault="00620459" w:rsidP="0022280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:rsidR="00620459" w:rsidRPr="00321BCA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620459" w:rsidTr="00222808">
        <w:trPr>
          <w:trHeight w:val="2340"/>
        </w:trPr>
        <w:tc>
          <w:tcPr>
            <w:tcW w:w="3870" w:type="dxa"/>
          </w:tcPr>
          <w:p w:rsidR="00620459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:rsidR="00620459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:rsidR="00620459" w:rsidRPr="00E90F96" w:rsidRDefault="00620459" w:rsidP="00222808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:rsidR="00620459" w:rsidRPr="00E90F96" w:rsidRDefault="00620459" w:rsidP="00222808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:rsidR="00620459" w:rsidRPr="00D7456E" w:rsidRDefault="00620459" w:rsidP="00222808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:rsidR="00620459" w:rsidRPr="00E90F96" w:rsidRDefault="00620459" w:rsidP="0022280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:rsidR="00620459" w:rsidRPr="003E49B5" w:rsidRDefault="00620459" w:rsidP="00222808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:rsidR="00620459" w:rsidRDefault="00620459" w:rsidP="00620459">
      <w:pPr>
        <w:jc w:val="center"/>
        <w:rPr>
          <w:lang w:val="bg-BG"/>
        </w:rPr>
      </w:pPr>
    </w:p>
    <w:p w:rsidR="00D704B0" w:rsidRPr="00AA190F" w:rsidRDefault="00D704B0" w:rsidP="00D704B0">
      <w:pPr>
        <w:pStyle w:val="Heading2"/>
      </w:pPr>
      <w:r>
        <w:t xml:space="preserve">* </w:t>
      </w:r>
      <w:bookmarkStart w:id="0" w:name="_GoBack"/>
      <w:r>
        <w:t>Bread Factory</w:t>
      </w:r>
      <w:bookmarkEnd w:id="0"/>
    </w:p>
    <w:p w:rsidR="00D704B0" w:rsidRPr="008D23E9" w:rsidRDefault="00D704B0" w:rsidP="00D704B0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</w:t>
      </w:r>
      <w:r>
        <w:rPr>
          <w:i/>
        </w:rPr>
        <w:t>baker</w:t>
      </w:r>
      <w:r w:rsidRPr="008D23E9">
        <w:rPr>
          <w:i/>
        </w:rPr>
        <w:t>, you are</w:t>
      </w:r>
      <w:r>
        <w:rPr>
          <w:i/>
        </w:rPr>
        <w:t xml:space="preserve"> baking the bread out of the bakery</w:t>
      </w:r>
      <w:r w:rsidRPr="008D23E9">
        <w:rPr>
          <w:i/>
        </w:rPr>
        <w:t xml:space="preserve">. </w:t>
      </w:r>
    </w:p>
    <w:p w:rsidR="00D704B0" w:rsidRPr="008D23E9" w:rsidRDefault="00D704B0" w:rsidP="00D704B0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 xml:space="preserve">initial </w:t>
      </w:r>
      <w:r>
        <w:rPr>
          <w:b/>
        </w:rPr>
        <w:t>energy</w:t>
      </w:r>
      <w:r w:rsidRPr="000154A7">
        <w:rPr>
          <w:b/>
        </w:rPr>
        <w:t xml:space="preserve"> 100 and initial coins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string, representing the working day events</w:t>
      </w:r>
      <w:r>
        <w:t xml:space="preserve">. Each event is separated with </w:t>
      </w:r>
      <w:r w:rsidRPr="008D23E9">
        <w:rPr>
          <w:b/>
        </w:rPr>
        <w:t>'|'</w:t>
      </w:r>
      <w:r>
        <w:t xml:space="preserve"> (vertical bar): </w:t>
      </w:r>
      <w:r w:rsidRPr="008D23E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1|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2|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3…"</w:t>
      </w:r>
    </w:p>
    <w:p w:rsidR="00D704B0" w:rsidRDefault="00D704B0" w:rsidP="00D704B0">
      <w:pPr>
        <w:spacing w:line="360" w:lineRule="auto"/>
        <w:jc w:val="both"/>
      </w:pPr>
      <w:r>
        <w:t xml:space="preserve">Each event contains event name or item and a number, separated by </w:t>
      </w:r>
      <w:proofErr w:type="gramStart"/>
      <w:r>
        <w:t>dash(</w:t>
      </w:r>
      <w:proofErr w:type="gramEnd"/>
      <w:r w:rsidRPr="004C15B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{event/ingredient}-{</w:t>
      </w:r>
      <w:r w:rsidRPr="004C15B9">
        <w:rPr>
          <w:rFonts w:ascii="Consolas" w:hAnsi="Consolas"/>
          <w:b/>
        </w:rPr>
        <w:t>number</w:t>
      </w:r>
      <w:r>
        <w:rPr>
          <w:rFonts w:ascii="Consolas" w:hAnsi="Consolas"/>
          <w:b/>
        </w:rPr>
        <w:t>}</w:t>
      </w:r>
      <w:r w:rsidRPr="004C15B9">
        <w:rPr>
          <w:rFonts w:ascii="Consolas" w:hAnsi="Consolas"/>
          <w:b/>
        </w:rPr>
        <w:t>"</w:t>
      </w:r>
      <w:r>
        <w:t>)</w:t>
      </w:r>
    </w:p>
    <w:p w:rsidR="00D704B0" w:rsidRDefault="00D704B0" w:rsidP="00D704B0">
      <w:pPr>
        <w:pStyle w:val="ListParagraph"/>
        <w:numPr>
          <w:ilvl w:val="0"/>
          <w:numId w:val="33"/>
        </w:numPr>
        <w:spacing w:line="360" w:lineRule="auto"/>
        <w:jc w:val="both"/>
        <w:rPr>
          <w:lang w:val="en-GB"/>
        </w:rPr>
      </w:pPr>
      <w:r>
        <w:lastRenderedPageBreak/>
        <w:t xml:space="preserve">If the event is </w:t>
      </w:r>
      <w:r w:rsidRPr="008D23E9">
        <w:rPr>
          <w:b/>
        </w:rPr>
        <w:t>"</w:t>
      </w:r>
      <w:r>
        <w:rPr>
          <w:b/>
        </w:rPr>
        <w:t>rest</w:t>
      </w:r>
      <w:r w:rsidRPr="008D23E9">
        <w:rPr>
          <w:b/>
        </w:rPr>
        <w:t xml:space="preserve">": </w:t>
      </w:r>
      <w:r w:rsidRPr="008D23E9">
        <w:rPr>
          <w:lang w:val="en-GB"/>
        </w:rPr>
        <w:t xml:space="preserve">you </w:t>
      </w:r>
      <w:r>
        <w:rPr>
          <w:lang w:val="en-GB"/>
        </w:rPr>
        <w:t>gain</w:t>
      </w:r>
      <w:r w:rsidRPr="008D23E9">
        <w:rPr>
          <w:lang w:val="en-GB"/>
        </w:rPr>
        <w:t xml:space="preserve"> </w:t>
      </w:r>
      <w:r>
        <w:rPr>
          <w:lang w:val="en-GB"/>
        </w:rPr>
        <w:t xml:space="preserve">energy, </w:t>
      </w:r>
      <w:r w:rsidRPr="008D23E9">
        <w:rPr>
          <w:lang w:val="en-GB"/>
        </w:rPr>
        <w:t xml:space="preserve">the number in the second part. But your </w:t>
      </w:r>
      <w:r>
        <w:rPr>
          <w:lang w:val="en-GB"/>
        </w:rPr>
        <w:t>energy</w:t>
      </w:r>
      <w:r w:rsidRPr="008D23E9">
        <w:rPr>
          <w:lang w:val="en-GB"/>
        </w:rPr>
        <w:t xml:space="preserve"> </w:t>
      </w:r>
      <w:r w:rsidRPr="008D23E9">
        <w:rPr>
          <w:b/>
          <w:lang w:val="en-GB"/>
        </w:rPr>
        <w:t>cannot exceed</w:t>
      </w:r>
      <w:r>
        <w:rPr>
          <w:lang w:val="en-GB"/>
        </w:rPr>
        <w:t xml:space="preserve"> </w:t>
      </w:r>
      <w:r w:rsidRPr="008D23E9">
        <w:rPr>
          <w:lang w:val="en-GB"/>
        </w:rPr>
        <w:t xml:space="preserve">your </w:t>
      </w:r>
      <w:r w:rsidRPr="008D23E9">
        <w:rPr>
          <w:b/>
          <w:lang w:val="en-GB"/>
        </w:rPr>
        <w:t xml:space="preserve">initial </w:t>
      </w:r>
      <w:r>
        <w:rPr>
          <w:b/>
          <w:lang w:val="en-GB"/>
        </w:rPr>
        <w:t xml:space="preserve">energy </w:t>
      </w:r>
      <w:r w:rsidRPr="008D23E9">
        <w:rPr>
          <w:b/>
          <w:lang w:val="en-GB"/>
        </w:rPr>
        <w:t>(100)</w:t>
      </w:r>
      <w:r w:rsidRPr="008D23E9">
        <w:rPr>
          <w:lang w:val="en-GB"/>
        </w:rPr>
        <w:t xml:space="preserve">. Print: </w:t>
      </w:r>
      <w:r w:rsidRPr="008D23E9">
        <w:rPr>
          <w:rFonts w:ascii="Consolas" w:hAnsi="Consolas"/>
          <w:b/>
          <w:lang w:val="en-GB"/>
        </w:rPr>
        <w:t xml:space="preserve">"You </w:t>
      </w:r>
      <w:r>
        <w:rPr>
          <w:rFonts w:ascii="Consolas" w:hAnsi="Consolas"/>
          <w:b/>
          <w:lang w:val="en-GB"/>
        </w:rPr>
        <w:t>gained</w:t>
      </w:r>
      <w:r w:rsidRPr="008D23E9">
        <w:rPr>
          <w:rFonts w:ascii="Consolas" w:hAnsi="Consolas"/>
          <w:b/>
          <w:lang w:val="en-GB"/>
        </w:rPr>
        <w:t xml:space="preserve"> {0} </w:t>
      </w:r>
      <w:r>
        <w:rPr>
          <w:rFonts w:ascii="Consolas" w:hAnsi="Consolas"/>
          <w:b/>
          <w:lang w:val="en-GB"/>
        </w:rPr>
        <w:t>energy</w:t>
      </w:r>
      <w:r w:rsidRPr="008D23E9">
        <w:rPr>
          <w:rFonts w:ascii="Consolas" w:hAnsi="Consolas"/>
          <w:b/>
          <w:lang w:val="en-GB"/>
        </w:rPr>
        <w:t>.</w:t>
      </w:r>
      <w:proofErr w:type="gramStart"/>
      <w:r w:rsidRPr="008D23E9">
        <w:rPr>
          <w:rFonts w:ascii="Consolas" w:hAnsi="Consolas"/>
          <w:b/>
          <w:lang w:val="en-GB"/>
        </w:rPr>
        <w:t>"</w:t>
      </w:r>
      <w:r w:rsidRPr="008D23E9">
        <w:rPr>
          <w:lang w:val="en-GB"/>
        </w:rPr>
        <w:t>.</w:t>
      </w:r>
      <w:proofErr w:type="gramEnd"/>
      <w:r w:rsidRPr="008D23E9">
        <w:rPr>
          <w:lang w:val="en-GB"/>
        </w:rPr>
        <w:t xml:space="preserve"> </w:t>
      </w:r>
    </w:p>
    <w:p w:rsidR="00D704B0" w:rsidRPr="008D23E9" w:rsidRDefault="00D704B0" w:rsidP="00D704B0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</w:t>
      </w:r>
      <w:r>
        <w:rPr>
          <w:lang w:val="en-GB"/>
        </w:rPr>
        <w:t>energy</w:t>
      </w:r>
      <w:r w:rsidRPr="008D23E9">
        <w:rPr>
          <w:lang w:val="en-GB"/>
        </w:rPr>
        <w:t xml:space="preserve">: </w:t>
      </w:r>
      <w:r w:rsidRPr="008D23E9">
        <w:rPr>
          <w:rFonts w:ascii="Consolas" w:hAnsi="Consolas"/>
          <w:b/>
          <w:lang w:val="en-GB"/>
        </w:rPr>
        <w:t xml:space="preserve">"Current </w:t>
      </w:r>
      <w:r>
        <w:rPr>
          <w:rFonts w:ascii="Consolas" w:hAnsi="Consolas"/>
          <w:b/>
          <w:lang w:val="en-GB"/>
        </w:rPr>
        <w:t>energy:</w:t>
      </w:r>
      <w:r w:rsidRPr="008D23E9">
        <w:rPr>
          <w:rFonts w:ascii="Consolas" w:hAnsi="Consolas"/>
          <w:b/>
          <w:lang w:val="en-GB"/>
        </w:rPr>
        <w:t xml:space="preserve"> {0}</w:t>
      </w:r>
      <w:r>
        <w:rPr>
          <w:rFonts w:ascii="Consolas" w:hAnsi="Consolas"/>
          <w:b/>
          <w:lang w:val="en-GB"/>
        </w:rPr>
        <w:t>.</w:t>
      </w:r>
      <w:proofErr w:type="gramStart"/>
      <w:r w:rsidRPr="008D23E9">
        <w:rPr>
          <w:rFonts w:ascii="Consolas" w:hAnsi="Consolas"/>
          <w:b/>
          <w:lang w:val="en-GB"/>
        </w:rPr>
        <w:t>"</w:t>
      </w:r>
      <w:r w:rsidRPr="008D23E9">
        <w:rPr>
          <w:lang w:val="en-GB"/>
        </w:rPr>
        <w:t>.</w:t>
      </w:r>
      <w:proofErr w:type="gramEnd"/>
    </w:p>
    <w:p w:rsidR="00D704B0" w:rsidRPr="0078709D" w:rsidRDefault="00D704B0" w:rsidP="00D704B0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If the event is </w:t>
      </w:r>
      <w:r w:rsidRPr="008D23E9">
        <w:rPr>
          <w:b/>
        </w:rPr>
        <w:t>"</w:t>
      </w:r>
      <w:r>
        <w:rPr>
          <w:b/>
        </w:rPr>
        <w:t>order</w:t>
      </w:r>
      <w:r w:rsidRPr="008D23E9">
        <w:rPr>
          <w:b/>
        </w:rPr>
        <w:t>"</w:t>
      </w:r>
      <w:r>
        <w:t xml:space="preserve">: You've earned some coins, the number in the second part. Each time you get an order, your </w:t>
      </w:r>
      <w:r w:rsidRPr="0078709D">
        <w:rPr>
          <w:b/>
        </w:rPr>
        <w:t xml:space="preserve">energy decreases with </w:t>
      </w:r>
      <w:r>
        <w:rPr>
          <w:b/>
        </w:rPr>
        <w:t>3</w:t>
      </w:r>
      <w:r w:rsidRPr="0078709D">
        <w:rPr>
          <w:b/>
        </w:rPr>
        <w:t>0 points.</w:t>
      </w:r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 have energy to complete the order, print: </w:t>
      </w:r>
      <w:r w:rsidRPr="000154A7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earned</w:t>
      </w:r>
      <w:r w:rsidRPr="000154A7">
        <w:rPr>
          <w:rFonts w:ascii="Consolas" w:hAnsi="Consolas"/>
          <w:b/>
        </w:rPr>
        <w:t xml:space="preserve"> {0} coins.</w:t>
      </w:r>
      <w:proofErr w:type="gramStart"/>
      <w:r w:rsidRPr="000154A7">
        <w:rPr>
          <w:rFonts w:ascii="Consolas" w:hAnsi="Consolas"/>
          <w:b/>
        </w:rPr>
        <w:t>"</w:t>
      </w:r>
      <w:r>
        <w:t>.</w:t>
      </w:r>
      <w:proofErr w:type="gramEnd"/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your energy drops below 0, you </w:t>
      </w:r>
      <w:r w:rsidRPr="009D0E3E">
        <w:rPr>
          <w:b/>
        </w:rPr>
        <w:t>skip the order</w:t>
      </w:r>
      <w:r>
        <w:t xml:space="preserve"> and </w:t>
      </w:r>
      <w:r w:rsidRPr="009D0E3E">
        <w:rPr>
          <w:b/>
        </w:rPr>
        <w:t xml:space="preserve">gain </w:t>
      </w:r>
      <w:r>
        <w:rPr>
          <w:b/>
        </w:rPr>
        <w:t>5</w:t>
      </w:r>
      <w:r w:rsidRPr="009D0E3E">
        <w:rPr>
          <w:b/>
        </w:rPr>
        <w:t>0 energy points</w:t>
      </w:r>
      <w:r>
        <w:t xml:space="preserve">. Print: </w:t>
      </w:r>
      <w:r w:rsidRPr="00DA177F">
        <w:rPr>
          <w:rStyle w:val="CodeChar"/>
        </w:rPr>
        <w:t>"You had to rest!</w:t>
      </w:r>
      <w:proofErr w:type="gramStart"/>
      <w:r w:rsidRPr="00DA177F">
        <w:rPr>
          <w:rStyle w:val="CodeChar"/>
        </w:rPr>
        <w:t>"</w:t>
      </w:r>
      <w:r>
        <w:t>.</w:t>
      </w:r>
      <w:proofErr w:type="gramEnd"/>
    </w:p>
    <w:p w:rsidR="00D704B0" w:rsidRDefault="00D704B0" w:rsidP="00D704B0">
      <w:pPr>
        <w:pStyle w:val="ListParagraph"/>
        <w:numPr>
          <w:ilvl w:val="0"/>
          <w:numId w:val="33"/>
        </w:numPr>
        <w:spacing w:line="360" w:lineRule="auto"/>
        <w:jc w:val="both"/>
      </w:pPr>
      <w:r>
        <w:t xml:space="preserve">In any other case you are having an ingredient, you have to buy. The second part of the event, contains the coins you have to spent and remove from your coins. </w:t>
      </w:r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 are not bankrupt </w:t>
      </w:r>
      <w:r w:rsidRPr="005307C3">
        <w:rPr>
          <w:b/>
        </w:rPr>
        <w:t>(coins &lt;= 0)</w:t>
      </w:r>
      <w:r>
        <w:t xml:space="preserve"> you've bought the ingredient successfully, and you should print (</w:t>
      </w:r>
      <w:r w:rsidRPr="00DA177F">
        <w:rPr>
          <w:rStyle w:val="CodeChar"/>
        </w:rPr>
        <w:t>"</w:t>
      </w:r>
      <w:r w:rsidRPr="006837C7">
        <w:rPr>
          <w:rStyle w:val="CodeChar"/>
        </w:rPr>
        <w:t xml:space="preserve">You bought </w:t>
      </w:r>
      <w:r w:rsidRPr="00DA177F">
        <w:rPr>
          <w:rStyle w:val="CodeChar"/>
        </w:rPr>
        <w:t>{i</w:t>
      </w:r>
      <w:r>
        <w:rPr>
          <w:rStyle w:val="CodeChar"/>
        </w:rPr>
        <w:t>ngredient</w:t>
      </w:r>
      <w:r w:rsidRPr="00DA177F">
        <w:rPr>
          <w:rStyle w:val="CodeChar"/>
        </w:rPr>
        <w:t>}."</w:t>
      </w:r>
      <w:r>
        <w:t>)</w:t>
      </w:r>
    </w:p>
    <w:p w:rsidR="00D704B0" w:rsidRDefault="00D704B0" w:rsidP="00D704B0">
      <w:pPr>
        <w:pStyle w:val="ListParagraph"/>
        <w:numPr>
          <w:ilvl w:val="1"/>
          <w:numId w:val="33"/>
        </w:numPr>
        <w:spacing w:line="360" w:lineRule="auto"/>
        <w:jc w:val="both"/>
      </w:pPr>
      <w:r>
        <w:t xml:space="preserve">If you went bankrupt, print </w:t>
      </w:r>
      <w:r w:rsidRPr="008D23E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Closed</w:t>
      </w:r>
      <w:r w:rsidRPr="008D23E9">
        <w:rPr>
          <w:rFonts w:ascii="Consolas" w:hAnsi="Consolas"/>
          <w:b/>
        </w:rPr>
        <w:t xml:space="preserve">! </w:t>
      </w:r>
      <w:r>
        <w:rPr>
          <w:rFonts w:ascii="Consolas" w:hAnsi="Consolas"/>
          <w:b/>
        </w:rPr>
        <w:t xml:space="preserve">Cannot afford </w:t>
      </w:r>
      <w:r w:rsidRPr="008D23E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8D23E9">
        <w:rPr>
          <w:rFonts w:ascii="Consolas" w:hAnsi="Consolas"/>
          <w:b/>
        </w:rPr>
        <w:t>}."</w:t>
      </w:r>
      <w:r>
        <w:t xml:space="preserve"> and your bakery rush is over. </w:t>
      </w:r>
    </w:p>
    <w:p w:rsidR="00D704B0" w:rsidRDefault="00D704B0" w:rsidP="00D704B0">
      <w:pPr>
        <w:spacing w:line="360" w:lineRule="auto"/>
        <w:jc w:val="both"/>
      </w:pPr>
      <w:r>
        <w:t xml:space="preserve">If you managed to handle all events through the day, print on the next three lines: </w:t>
      </w:r>
    </w:p>
    <w:p w:rsidR="00D704B0" w:rsidRPr="00EA1883" w:rsidRDefault="00D704B0" w:rsidP="00D704B0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Day completed</w:t>
      </w:r>
      <w:r w:rsidRPr="000154A7">
        <w:rPr>
          <w:rFonts w:ascii="Consolas" w:hAnsi="Consolas"/>
          <w:b/>
        </w:rPr>
        <w:t>!"</w:t>
      </w:r>
      <w:r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}"</w:t>
      </w:r>
      <w:r w:rsidRPr="00EA1883">
        <w:rPr>
          <w:rFonts w:cstheme="minorHAnsi"/>
          <w:lang w:val="bg-BG"/>
        </w:rPr>
        <w:t>.</w:t>
      </w:r>
    </w:p>
    <w:p w:rsidR="00D704B0" w:rsidRDefault="00D704B0" w:rsidP="00D704B0">
      <w:pPr>
        <w:pStyle w:val="Heading3"/>
      </w:pPr>
      <w:r>
        <w:t>Input / Constraints</w:t>
      </w:r>
    </w:p>
    <w:p w:rsidR="00D704B0" w:rsidRDefault="00D704B0" w:rsidP="00D704B0">
      <w:pPr>
        <w:spacing w:line="360" w:lineRule="auto"/>
        <w:jc w:val="both"/>
      </w:pPr>
      <w:r w:rsidRPr="00EA1883">
        <w:t xml:space="preserve">You receive a string, representing </w:t>
      </w:r>
      <w:r>
        <w:t xml:space="preserve">the </w:t>
      </w:r>
      <w:r w:rsidRPr="001B1480">
        <w:t>working day events</w:t>
      </w:r>
      <w:r>
        <w:t xml:space="preserve">, separated with </w:t>
      </w:r>
      <w:r w:rsidRPr="008D23E9">
        <w:rPr>
          <w:b/>
        </w:rPr>
        <w:t>'|'</w:t>
      </w:r>
      <w:r>
        <w:t xml:space="preserve"> (vertical bar): </w:t>
      </w:r>
      <w:proofErr w:type="gramStart"/>
      <w:r w:rsidRPr="008D23E9">
        <w:rPr>
          <w:rFonts w:ascii="Consolas" w:hAnsi="Consolas"/>
          <w:b/>
        </w:rPr>
        <w:t>"</w:t>
      </w:r>
      <w:r w:rsidRPr="00DA177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1</w:t>
      </w:r>
      <w:proofErr w:type="gramEnd"/>
      <w:r w:rsidRPr="008D23E9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2|</w:t>
      </w:r>
      <w:r>
        <w:rPr>
          <w:rFonts w:ascii="Consolas" w:hAnsi="Consolas"/>
          <w:b/>
        </w:rPr>
        <w:t>event</w:t>
      </w:r>
      <w:r w:rsidRPr="008D23E9">
        <w:rPr>
          <w:rFonts w:ascii="Consolas" w:hAnsi="Consolas"/>
          <w:b/>
        </w:rPr>
        <w:t>3…"</w:t>
      </w:r>
      <w:r>
        <w:t>.</w:t>
      </w:r>
    </w:p>
    <w:p w:rsidR="00D704B0" w:rsidRPr="00EA1883" w:rsidRDefault="00D704B0" w:rsidP="00D704B0">
      <w:pPr>
        <w:spacing w:line="360" w:lineRule="auto"/>
        <w:jc w:val="both"/>
      </w:pPr>
      <w:r>
        <w:t xml:space="preserve">Each event contains event name or ingredient and a number, separated by </w:t>
      </w:r>
      <w:proofErr w:type="gramStart"/>
      <w:r>
        <w:t>dash(</w:t>
      </w:r>
      <w:proofErr w:type="gramEnd"/>
      <w:r w:rsidRPr="004C15B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{event/ingredient}-{</w:t>
      </w:r>
      <w:r w:rsidRPr="004C15B9">
        <w:rPr>
          <w:rFonts w:ascii="Consolas" w:hAnsi="Consolas"/>
          <w:b/>
        </w:rPr>
        <w:t>number</w:t>
      </w:r>
      <w:r>
        <w:rPr>
          <w:rFonts w:ascii="Consolas" w:hAnsi="Consolas"/>
          <w:b/>
        </w:rPr>
        <w:t>}</w:t>
      </w:r>
      <w:r w:rsidRPr="004C15B9">
        <w:rPr>
          <w:rFonts w:ascii="Consolas" w:hAnsi="Consolas"/>
          <w:b/>
        </w:rPr>
        <w:t>"</w:t>
      </w:r>
      <w:r>
        <w:t>)</w:t>
      </w:r>
    </w:p>
    <w:p w:rsidR="00D704B0" w:rsidRDefault="00D704B0" w:rsidP="00D704B0">
      <w:pPr>
        <w:pStyle w:val="Heading3"/>
      </w:pPr>
      <w:r>
        <w:t>Output</w:t>
      </w:r>
    </w:p>
    <w:p w:rsidR="00D704B0" w:rsidRPr="00EA1883" w:rsidRDefault="00D704B0" w:rsidP="00D704B0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:rsidR="00D704B0" w:rsidRDefault="00D704B0" w:rsidP="00D704B0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D704B0" w:rsidRPr="00B57630" w:rsidTr="00222808">
        <w:tc>
          <w:tcPr>
            <w:tcW w:w="4855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704B0" w:rsidRPr="00B57630" w:rsidTr="00222808">
        <w:trPr>
          <w:trHeight w:val="406"/>
        </w:trPr>
        <w:tc>
          <w:tcPr>
            <w:tcW w:w="4855" w:type="dxa"/>
          </w:tcPr>
          <w:p w:rsidR="00D704B0" w:rsidRPr="001418E1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rest-2|order-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eggs-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rest-10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</w:p>
        </w:tc>
        <w:tc>
          <w:tcPr>
            <w:tcW w:w="5580" w:type="dxa"/>
          </w:tcPr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0 energy.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100.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bought eggs.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10 energy.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80.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Day completed!</w:t>
            </w:r>
          </w:p>
          <w:p w:rsidR="00D704B0" w:rsidRPr="00D9367A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Coins: 10</w:t>
            </w:r>
          </w:p>
          <w:p w:rsidR="00D704B0" w:rsidRPr="00A23671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Energy: 80</w:t>
            </w:r>
          </w:p>
        </w:tc>
      </w:tr>
      <w:tr w:rsidR="00D704B0" w:rsidRPr="00B57630" w:rsidTr="00222808">
        <w:tc>
          <w:tcPr>
            <w:tcW w:w="4855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580" w:type="dxa"/>
            <w:shd w:val="clear" w:color="auto" w:fill="D9D9D9"/>
          </w:tcPr>
          <w:p w:rsidR="00D704B0" w:rsidRPr="000A64A2" w:rsidRDefault="00D704B0" w:rsidP="0022280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704B0" w:rsidRPr="00B57630" w:rsidTr="00222808">
        <w:trPr>
          <w:trHeight w:val="406"/>
        </w:trPr>
        <w:tc>
          <w:tcPr>
            <w:tcW w:w="4855" w:type="dxa"/>
          </w:tcPr>
          <w:p w:rsidR="00D704B0" w:rsidRPr="00EA1883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flour-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order-100|oven-100|order-1000</w:t>
            </w:r>
          </w:p>
        </w:tc>
        <w:tc>
          <w:tcPr>
            <w:tcW w:w="5580" w:type="dxa"/>
          </w:tcPr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bought flour.</w:t>
            </w:r>
          </w:p>
          <w:p w:rsidR="00D704B0" w:rsidRPr="004E32BE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had to rest!</w:t>
            </w:r>
          </w:p>
          <w:p w:rsidR="00D704B0" w:rsidRPr="00914741" w:rsidRDefault="00D704B0" w:rsidP="002228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Closed! Cannot afford oven.</w:t>
            </w:r>
          </w:p>
        </w:tc>
      </w:tr>
    </w:tbl>
    <w:p w:rsidR="00D704B0" w:rsidRPr="004E32BE" w:rsidRDefault="00D704B0" w:rsidP="00D704B0">
      <w:pPr>
        <w:spacing w:line="360" w:lineRule="auto"/>
        <w:jc w:val="center"/>
        <w:rPr>
          <w:i/>
        </w:rPr>
      </w:pPr>
      <w:r>
        <w:rPr>
          <w:i/>
        </w:rPr>
        <w:t xml:space="preserve">... </w:t>
      </w:r>
      <w:r w:rsidRPr="004E32BE">
        <w:rPr>
          <w:i/>
        </w:rPr>
        <w:t>1 package (1/4 ounce) active dry yeast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2-1/4 cups warm water (110° to 115°)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3 tablespoons sugar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1 tablespoon salt</w:t>
      </w:r>
    </w:p>
    <w:p w:rsidR="00D704B0" w:rsidRPr="004E32BE" w:rsidRDefault="00D704B0" w:rsidP="00D704B0">
      <w:pPr>
        <w:spacing w:line="360" w:lineRule="auto"/>
        <w:jc w:val="center"/>
        <w:rPr>
          <w:i/>
        </w:rPr>
      </w:pPr>
      <w:r w:rsidRPr="004E32BE">
        <w:rPr>
          <w:i/>
        </w:rPr>
        <w:t>2 tablespoons canola oil</w:t>
      </w:r>
    </w:p>
    <w:p w:rsidR="00D704B0" w:rsidRPr="00974B68" w:rsidRDefault="00D704B0" w:rsidP="00D704B0">
      <w:pPr>
        <w:spacing w:line="360" w:lineRule="auto"/>
        <w:jc w:val="center"/>
      </w:pPr>
      <w:r w:rsidRPr="004E32BE">
        <w:rPr>
          <w:i/>
        </w:rPr>
        <w:t xml:space="preserve">6-1/4 to 6-3/4 cups all-purpose </w:t>
      </w:r>
      <w:proofErr w:type="gramStart"/>
      <w:r w:rsidRPr="004E32BE">
        <w:rPr>
          <w:i/>
        </w:rPr>
        <w:t>flour</w:t>
      </w:r>
      <w:r>
        <w:rPr>
          <w:i/>
        </w:rPr>
        <w:t xml:space="preserve"> ...</w:t>
      </w:r>
      <w:proofErr w:type="gramEnd"/>
    </w:p>
    <w:p w:rsidR="00C2152B" w:rsidRPr="00D41AA8" w:rsidRDefault="00C2152B" w:rsidP="00D41AA8"/>
    <w:sectPr w:rsidR="00C2152B" w:rsidRPr="00D41AA8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CED" w:rsidRDefault="00BE3CED" w:rsidP="00CD5174">
      <w:pPr>
        <w:spacing w:before="0" w:after="0" w:line="240" w:lineRule="auto"/>
      </w:pPr>
      <w:r>
        <w:separator/>
      </w:r>
    </w:p>
  </w:endnote>
  <w:endnote w:type="continuationSeparator" w:id="0">
    <w:p w:rsidR="00BE3CED" w:rsidRDefault="00BE3CED" w:rsidP="00CD5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74" w:rsidRPr="00AC77AD" w:rsidRDefault="00CD517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3" name="Picture 23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0825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Pr="008C2B83" w:rsidRDefault="00CD517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291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291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CD5174" w:rsidRPr="008C2B83" w:rsidRDefault="00CD517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291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291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D5174" w:rsidRDefault="00CD517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CD5174" w:rsidRDefault="00CD517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5174" w:rsidRDefault="00CD517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5174" w:rsidRDefault="00CD517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33" name="Picture 33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2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GE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G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irTGE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5174" w:rsidRDefault="00CD517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5174" w:rsidRDefault="00CD517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28" name="Picture 2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29" name="Picture 2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33" name="Picture 3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D5174" w:rsidRDefault="00CD5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CED" w:rsidRDefault="00BE3CED" w:rsidP="00CD5174">
      <w:pPr>
        <w:spacing w:before="0" w:after="0" w:line="240" w:lineRule="auto"/>
      </w:pPr>
      <w:r>
        <w:separator/>
      </w:r>
    </w:p>
  </w:footnote>
  <w:footnote w:type="continuationSeparator" w:id="0">
    <w:p w:rsidR="00BE3CED" w:rsidRDefault="00BE3CED" w:rsidP="00CD51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C0424A9"/>
    <w:multiLevelType w:val="hybridMultilevel"/>
    <w:tmpl w:val="623C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32AD"/>
    <w:multiLevelType w:val="hybridMultilevel"/>
    <w:tmpl w:val="BBA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63495"/>
    <w:multiLevelType w:val="hybridMultilevel"/>
    <w:tmpl w:val="E94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57759"/>
    <w:multiLevelType w:val="hybridMultilevel"/>
    <w:tmpl w:val="BBF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4576C"/>
    <w:multiLevelType w:val="hybridMultilevel"/>
    <w:tmpl w:val="44A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A59D3"/>
    <w:multiLevelType w:val="hybridMultilevel"/>
    <w:tmpl w:val="755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B05C1"/>
    <w:multiLevelType w:val="hybridMultilevel"/>
    <w:tmpl w:val="D9D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908AA"/>
    <w:multiLevelType w:val="hybridMultilevel"/>
    <w:tmpl w:val="FF10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0"/>
  </w:num>
  <w:num w:numId="4">
    <w:abstractNumId w:val="23"/>
  </w:num>
  <w:num w:numId="5">
    <w:abstractNumId w:val="17"/>
  </w:num>
  <w:num w:numId="6">
    <w:abstractNumId w:val="4"/>
  </w:num>
  <w:num w:numId="7">
    <w:abstractNumId w:val="16"/>
  </w:num>
  <w:num w:numId="8">
    <w:abstractNumId w:val="0"/>
  </w:num>
  <w:num w:numId="9">
    <w:abstractNumId w:val="10"/>
  </w:num>
  <w:num w:numId="10">
    <w:abstractNumId w:val="26"/>
  </w:num>
  <w:num w:numId="11">
    <w:abstractNumId w:val="29"/>
  </w:num>
  <w:num w:numId="12">
    <w:abstractNumId w:val="18"/>
  </w:num>
  <w:num w:numId="13">
    <w:abstractNumId w:val="15"/>
  </w:num>
  <w:num w:numId="14">
    <w:abstractNumId w:val="19"/>
  </w:num>
  <w:num w:numId="15">
    <w:abstractNumId w:val="30"/>
  </w:num>
  <w:num w:numId="16">
    <w:abstractNumId w:val="25"/>
  </w:num>
  <w:num w:numId="17">
    <w:abstractNumId w:val="6"/>
  </w:num>
  <w:num w:numId="18">
    <w:abstractNumId w:val="2"/>
  </w:num>
  <w:num w:numId="19">
    <w:abstractNumId w:val="3"/>
  </w:num>
  <w:num w:numId="20">
    <w:abstractNumId w:val="22"/>
  </w:num>
  <w:num w:numId="21">
    <w:abstractNumId w:val="12"/>
  </w:num>
  <w:num w:numId="22">
    <w:abstractNumId w:val="8"/>
  </w:num>
  <w:num w:numId="23">
    <w:abstractNumId w:val="9"/>
  </w:num>
  <w:num w:numId="24">
    <w:abstractNumId w:val="7"/>
  </w:num>
  <w:num w:numId="25">
    <w:abstractNumId w:val="28"/>
  </w:num>
  <w:num w:numId="26">
    <w:abstractNumId w:val="24"/>
  </w:num>
  <w:num w:numId="27">
    <w:abstractNumId w:val="1"/>
  </w:num>
  <w:num w:numId="28">
    <w:abstractNumId w:val="13"/>
  </w:num>
  <w:num w:numId="29">
    <w:abstractNumId w:val="11"/>
  </w:num>
  <w:num w:numId="30">
    <w:abstractNumId w:val="1"/>
  </w:num>
  <w:num w:numId="31">
    <w:abstractNumId w:val="27"/>
  </w:num>
  <w:num w:numId="32">
    <w:abstractNumId w:val="2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01"/>
    <w:rsid w:val="0009045E"/>
    <w:rsid w:val="00090CF6"/>
    <w:rsid w:val="000B11D4"/>
    <w:rsid w:val="00121230"/>
    <w:rsid w:val="00144326"/>
    <w:rsid w:val="0017167B"/>
    <w:rsid w:val="001E67A3"/>
    <w:rsid w:val="001F4F1B"/>
    <w:rsid w:val="00227CA7"/>
    <w:rsid w:val="00240F01"/>
    <w:rsid w:val="00247872"/>
    <w:rsid w:val="002B5009"/>
    <w:rsid w:val="00363254"/>
    <w:rsid w:val="00380D6E"/>
    <w:rsid w:val="00384F71"/>
    <w:rsid w:val="003B7CDD"/>
    <w:rsid w:val="003C36BE"/>
    <w:rsid w:val="003D4364"/>
    <w:rsid w:val="0040302B"/>
    <w:rsid w:val="00487759"/>
    <w:rsid w:val="004C2AEC"/>
    <w:rsid w:val="004C3F38"/>
    <w:rsid w:val="005102A0"/>
    <w:rsid w:val="00583F1B"/>
    <w:rsid w:val="005B6250"/>
    <w:rsid w:val="005F0F88"/>
    <w:rsid w:val="00620459"/>
    <w:rsid w:val="006516A8"/>
    <w:rsid w:val="006615DA"/>
    <w:rsid w:val="006F5F3B"/>
    <w:rsid w:val="007574AD"/>
    <w:rsid w:val="0076788A"/>
    <w:rsid w:val="007978EF"/>
    <w:rsid w:val="007D0B8F"/>
    <w:rsid w:val="007D3F97"/>
    <w:rsid w:val="008018BB"/>
    <w:rsid w:val="00834ACF"/>
    <w:rsid w:val="00841588"/>
    <w:rsid w:val="0085796D"/>
    <w:rsid w:val="0087291C"/>
    <w:rsid w:val="008B1B0E"/>
    <w:rsid w:val="008F2400"/>
    <w:rsid w:val="008F58E9"/>
    <w:rsid w:val="00A12991"/>
    <w:rsid w:val="00A2592E"/>
    <w:rsid w:val="00A87D45"/>
    <w:rsid w:val="00AC394F"/>
    <w:rsid w:val="00AF46E3"/>
    <w:rsid w:val="00BA6EF2"/>
    <w:rsid w:val="00BE3CED"/>
    <w:rsid w:val="00C2152B"/>
    <w:rsid w:val="00CB3E57"/>
    <w:rsid w:val="00CD5174"/>
    <w:rsid w:val="00CF5671"/>
    <w:rsid w:val="00CF6F07"/>
    <w:rsid w:val="00D415E7"/>
    <w:rsid w:val="00D41AA8"/>
    <w:rsid w:val="00D41E9B"/>
    <w:rsid w:val="00D704B0"/>
    <w:rsid w:val="00D97BB3"/>
    <w:rsid w:val="00DA33A4"/>
    <w:rsid w:val="00E302A8"/>
    <w:rsid w:val="00EA6110"/>
    <w:rsid w:val="00EE0737"/>
    <w:rsid w:val="00F9530F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F140"/>
  <w15:chartTrackingRefBased/>
  <w15:docId w15:val="{38036999-DD4A-4D77-B0D5-7C0D6AC0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91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91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291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91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91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1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FD291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D291E"/>
  </w:style>
  <w:style w:type="character" w:customStyle="1" w:styleId="Heading1Char">
    <w:name w:val="Heading 1 Char"/>
    <w:basedOn w:val="DefaultParagraphFont"/>
    <w:link w:val="Heading1"/>
    <w:uiPriority w:val="9"/>
    <w:rsid w:val="00FD29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1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291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D291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1E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FD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1E"/>
  </w:style>
  <w:style w:type="paragraph" w:styleId="Footer">
    <w:name w:val="footer"/>
    <w:basedOn w:val="Normal"/>
    <w:link w:val="FooterChar"/>
    <w:uiPriority w:val="99"/>
    <w:unhideWhenUsed/>
    <w:rsid w:val="00FD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1E"/>
  </w:style>
  <w:style w:type="paragraph" w:styleId="BalloonText">
    <w:name w:val="Balloon Text"/>
    <w:basedOn w:val="Normal"/>
    <w:link w:val="BalloonTextChar"/>
    <w:uiPriority w:val="99"/>
    <w:semiHidden/>
    <w:unhideWhenUsed/>
    <w:rsid w:val="00FD2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29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91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D29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291E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FD291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D291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D291E"/>
  </w:style>
  <w:style w:type="table" w:customStyle="1" w:styleId="TableGrid1">
    <w:name w:val="Table Grid1"/>
    <w:basedOn w:val="TableNormal"/>
    <w:next w:val="TableGrid"/>
    <w:uiPriority w:val="59"/>
    <w:rsid w:val="00F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D291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29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87D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6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8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2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4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2/python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605</TotalTime>
  <Pages>12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Lists Basics</vt:lpstr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Lists Basics</dc:title>
  <dc:subject/>
  <dc:creator>Tanya Staneva</dc:creator>
  <cp:keywords>programing fundamentals, python, Software University, SoftUni, programming, coding, software development, education, training, course</cp:keywords>
  <dc:description>Python Fundamentals Course @ SoftUni: https://softuni.bg/trainings/2442/python-fundamentals-september-2019</dc:description>
  <cp:lastModifiedBy>Tanya Staneva</cp:lastModifiedBy>
  <cp:revision>35</cp:revision>
  <dcterms:created xsi:type="dcterms:W3CDTF">2019-05-14T06:56:00Z</dcterms:created>
  <dcterms:modified xsi:type="dcterms:W3CDTF">2019-07-11T10:09:00Z</dcterms:modified>
</cp:coreProperties>
</file>