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0D4DDE">
        <w:t>Lists Basics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7" w:history="1">
        <w:r w:rsidR="0088514C" w:rsidRPr="001B0848">
          <w:rPr>
            <w:rStyle w:val="Hyperlink"/>
            <w:sz w:val="24"/>
            <w:szCs w:val="24"/>
          </w:rPr>
          <w:t>Python Fundamentals Course</w:t>
        </w:r>
        <w:r w:rsidR="0088514C">
          <w:rPr>
            <w:rStyle w:val="Hyperlink"/>
            <w:sz w:val="24"/>
            <w:szCs w:val="24"/>
          </w:rPr>
          <w:t xml:space="preserve"> @</w:t>
        </w:r>
        <w:r w:rsidR="0088514C" w:rsidRPr="001B0848">
          <w:rPr>
            <w:rStyle w:val="Hyperlink"/>
            <w:sz w:val="24"/>
            <w:szCs w:val="24"/>
          </w:rPr>
          <w:t>SoftUni</w:t>
        </w:r>
      </w:hyperlink>
      <w:r w:rsidR="0088514C">
        <w:rPr>
          <w:sz w:val="24"/>
          <w:szCs w:val="24"/>
        </w:rPr>
        <w:t>.</w:t>
      </w:r>
      <w:r w:rsidR="0088514C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88514C">
          <w:rPr>
            <w:rStyle w:val="Hyperlink"/>
          </w:rPr>
          <w:t>https://judge.softuni.bg/Contests/Practice/Index/1724</w:t>
        </w:r>
      </w:hyperlink>
    </w:p>
    <w:p w:rsidR="00D97BB3" w:rsidRDefault="00D97BB3" w:rsidP="00D97BB3">
      <w:pPr>
        <w:pStyle w:val="Heading2"/>
      </w:pPr>
      <w:r>
        <w:t>Courses</w:t>
      </w:r>
    </w:p>
    <w:p w:rsidR="00D97BB3" w:rsidRDefault="00D97BB3" w:rsidP="00D97BB3">
      <w:r>
        <w:t xml:space="preserve">You will receive a single number </w:t>
      </w:r>
      <w:r w:rsidRPr="00A12991">
        <w:rPr>
          <w:b/>
        </w:rPr>
        <w:t>n</w:t>
      </w:r>
      <w:r>
        <w:t xml:space="preserve">. On the next </w:t>
      </w:r>
      <w:r w:rsidRPr="00A12991">
        <w:rPr>
          <w:b/>
        </w:rPr>
        <w:t>n</w:t>
      </w:r>
      <w:r>
        <w:t xml:space="preserve"> lines you will receive </w:t>
      </w:r>
      <w:r w:rsidRPr="00A12991">
        <w:rPr>
          <w:b/>
        </w:rPr>
        <w:t>names</w:t>
      </w:r>
      <w:r>
        <w:t xml:space="preserve"> of courses. You have to create a </w:t>
      </w:r>
      <w:r w:rsidRPr="00A12991">
        <w:rPr>
          <w:b/>
        </w:rPr>
        <w:t>list of them and print it</w:t>
      </w:r>
    </w:p>
    <w:p w:rsidR="00D97BB3" w:rsidRPr="0009045E" w:rsidRDefault="00D97BB3" w:rsidP="00D97BB3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0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950"/>
      </w:tblGrid>
      <w:tr w:rsidR="00D97BB3" w:rsidRPr="0053582A" w:rsidTr="00090CF6">
        <w:tc>
          <w:tcPr>
            <w:tcW w:w="4112" w:type="dxa"/>
            <w:shd w:val="clear" w:color="auto" w:fill="D9D9D9" w:themeFill="background1" w:themeFillShade="D9"/>
          </w:tcPr>
          <w:p w:rsidR="00D97BB3" w:rsidRPr="0053582A" w:rsidRDefault="00D97BB3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D97BB3" w:rsidRPr="0053582A" w:rsidRDefault="00D97BB3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97BB3" w:rsidRPr="0053582A" w:rsidTr="00090CF6">
        <w:tc>
          <w:tcPr>
            <w:tcW w:w="4112" w:type="dxa"/>
          </w:tcPr>
          <w:p w:rsidR="00D97BB3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D97BB3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:rsidR="00D97BB3" w:rsidRPr="0053582A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BF Python</w:t>
            </w:r>
          </w:p>
        </w:tc>
        <w:tc>
          <w:tcPr>
            <w:tcW w:w="4950" w:type="dxa"/>
            <w:vAlign w:val="center"/>
          </w:tcPr>
          <w:p w:rsidR="00D97BB3" w:rsidRPr="0009045E" w:rsidRDefault="00D97BB3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</w:t>
            </w:r>
            <w:r>
              <w:rPr>
                <w:rFonts w:ascii="Consolas" w:hAnsi="Consolas"/>
                <w:bCs/>
                <w:sz w:val="24"/>
                <w:szCs w:val="24"/>
              </w:rPr>
              <w:t>'PB Python', 'PF Python'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:rsidR="00D97BB3" w:rsidRPr="0053582A" w:rsidRDefault="00D97BB3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D97BB3" w:rsidRPr="0053582A" w:rsidTr="00090CF6">
        <w:tc>
          <w:tcPr>
            <w:tcW w:w="4112" w:type="dxa"/>
          </w:tcPr>
          <w:p w:rsidR="00D97BB3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:rsidR="00A12991" w:rsidRPr="0053582A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vAlign w:val="center"/>
          </w:tcPr>
          <w:p w:rsidR="00D97BB3" w:rsidRPr="0053582A" w:rsidRDefault="00A1299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12991"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:rsidR="00D97BB3" w:rsidRDefault="00A12991" w:rsidP="00A12991">
      <w:pPr>
        <w:pStyle w:val="Heading3"/>
      </w:pPr>
      <w:r>
        <w:t>Hints</w:t>
      </w:r>
    </w:p>
    <w:p w:rsidR="00A12991" w:rsidRDefault="00A12991" w:rsidP="00A12991">
      <w:r>
        <w:t>We read the number</w:t>
      </w:r>
      <w:r w:rsidRPr="00A12991"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:rsidR="00A12991" w:rsidRDefault="00A12991" w:rsidP="00A12991">
      <w:r>
        <w:rPr>
          <w:noProof/>
        </w:rPr>
        <w:drawing>
          <wp:inline distT="0" distB="0" distL="0" distR="0" wp14:anchorId="06598A44" wp14:editId="5DB11985">
            <wp:extent cx="3952875" cy="12001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>
      <w:r>
        <w:t>We create a loop, read each course and add it in the list</w:t>
      </w:r>
    </w:p>
    <w:p w:rsidR="00A12991" w:rsidRDefault="00A12991" w:rsidP="00A12991">
      <w:r>
        <w:rPr>
          <w:noProof/>
        </w:rPr>
        <w:drawing>
          <wp:inline distT="0" distB="0" distL="0" distR="0" wp14:anchorId="44F95690" wp14:editId="533EA235">
            <wp:extent cx="5972810" cy="989965"/>
            <wp:effectExtent l="19050" t="19050" r="27940" b="196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>
      <w:r>
        <w:t>Finally, we print the list</w:t>
      </w:r>
    </w:p>
    <w:p w:rsidR="00A12991" w:rsidRDefault="00A12991" w:rsidP="00A12991">
      <w:r>
        <w:rPr>
          <w:noProof/>
        </w:rPr>
        <w:lastRenderedPageBreak/>
        <w:drawing>
          <wp:inline distT="0" distB="0" distL="0" distR="0" wp14:anchorId="5A4B2AA8" wp14:editId="0C71F3C4">
            <wp:extent cx="3571875" cy="44767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/>
    <w:p w:rsidR="00CE362E" w:rsidRDefault="00CE362E" w:rsidP="00CE362E">
      <w:pPr>
        <w:pStyle w:val="Heading2"/>
      </w:pPr>
      <w:r>
        <w:t>Strange Zoo</w:t>
      </w:r>
    </w:p>
    <w:p w:rsidR="00CE362E" w:rsidRDefault="00CE362E" w:rsidP="00CE362E">
      <w:r w:rsidRPr="0009045E">
        <w:t xml:space="preserve">You are at the zoo and the </w:t>
      </w:r>
      <w:r w:rsidRPr="00EA2E5A">
        <w:rPr>
          <w:b/>
        </w:rPr>
        <w:t>meerkats</w:t>
      </w:r>
      <w:r w:rsidRPr="0009045E">
        <w:t xml:space="preserve"> look strange</w:t>
      </w:r>
      <w:r>
        <w:rPr>
          <w:b/>
        </w:rPr>
        <w:t xml:space="preserve">. </w:t>
      </w:r>
      <w:r w:rsidRPr="0009045E">
        <w:t xml:space="preserve">You will receive </w:t>
      </w:r>
      <w:r w:rsidRPr="0009045E">
        <w:rPr>
          <w:b/>
        </w:rPr>
        <w:t>3 strings</w:t>
      </w:r>
      <w:r w:rsidRPr="0009045E">
        <w:t>: (tail, body, head)</w:t>
      </w:r>
      <w:r>
        <w:t>. You have to</w:t>
      </w:r>
      <w:r>
        <w:rPr>
          <w:b/>
        </w:rPr>
        <w:t xml:space="preserve"> </w:t>
      </w:r>
      <w:r w:rsidRPr="00EA2E5A">
        <w:rPr>
          <w:b/>
        </w:rPr>
        <w:t>re-arrange</w:t>
      </w:r>
      <w:r>
        <w:t xml:space="preserve"> the elements in a list, so that the animal looks </w:t>
      </w:r>
      <w:r w:rsidRPr="0009045E">
        <w:t>normal again: (head, body, tail)</w:t>
      </w:r>
    </w:p>
    <w:p w:rsidR="00CE362E" w:rsidRPr="0009045E" w:rsidRDefault="00CE362E" w:rsidP="00CE362E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940"/>
      </w:tblGrid>
      <w:tr w:rsidR="00CE362E" w:rsidRPr="0053582A" w:rsidTr="00AB2690">
        <w:tc>
          <w:tcPr>
            <w:tcW w:w="4112" w:type="dxa"/>
            <w:shd w:val="clear" w:color="auto" w:fill="D9D9D9" w:themeFill="background1" w:themeFillShade="D9"/>
          </w:tcPr>
          <w:p w:rsidR="00CE362E" w:rsidRPr="0053582A" w:rsidRDefault="00CE362E" w:rsidP="00AB269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CE362E" w:rsidRPr="0053582A" w:rsidRDefault="00CE362E" w:rsidP="00AB269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CE362E" w:rsidRPr="0053582A" w:rsidTr="00AB2690">
        <w:tc>
          <w:tcPr>
            <w:tcW w:w="4112" w:type="dxa"/>
          </w:tcPr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9045E">
              <w:rPr>
                <w:rFonts w:ascii="Consolas" w:hAnsi="Consolas"/>
                <w:sz w:val="24"/>
                <w:szCs w:val="24"/>
              </w:rPr>
              <w:t>my tail</w:t>
            </w:r>
          </w:p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9045E"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my </w:t>
            </w:r>
            <w:r w:rsidRPr="0009045E">
              <w:rPr>
                <w:rFonts w:ascii="Consolas" w:hAnsi="Consolas"/>
                <w:sz w:val="24"/>
                <w:szCs w:val="24"/>
              </w:rPr>
              <w:t>head is on the wrong end!</w:t>
            </w:r>
          </w:p>
        </w:tc>
        <w:tc>
          <w:tcPr>
            <w:tcW w:w="5940" w:type="dxa"/>
            <w:vAlign w:val="center"/>
          </w:tcPr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['my head is on the wrong end!',</w:t>
            </w:r>
            <w:r>
              <w:rPr>
                <w:rFonts w:ascii="Consolas" w:hAnsi="Consolas"/>
                <w:bCs/>
                <w:sz w:val="24"/>
                <w:szCs w:val="24"/>
              </w:rPr>
              <w:t>'my body seems on place',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'my tail']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CE362E" w:rsidRPr="0053582A" w:rsidTr="00AB2690">
        <w:tc>
          <w:tcPr>
            <w:tcW w:w="4112" w:type="dxa"/>
          </w:tcPr>
          <w:p w:rsidR="00CE362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:rsidR="00CE362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vAlign w:val="center"/>
          </w:tcPr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:rsidR="00CE362E" w:rsidRDefault="00CE362E" w:rsidP="00CE362E">
      <w:pPr>
        <w:pStyle w:val="Heading3"/>
      </w:pPr>
      <w:r>
        <w:t>Hints</w:t>
      </w:r>
    </w:p>
    <w:p w:rsidR="00CE362E" w:rsidRDefault="00CE362E" w:rsidP="00CE362E">
      <w:pPr>
        <w:rPr>
          <w:noProof/>
        </w:rPr>
      </w:pPr>
      <w:r>
        <w:rPr>
          <w:noProof/>
        </w:rPr>
        <w:t>We start by reading the three parts of the body:</w:t>
      </w:r>
    </w:p>
    <w:p w:rsidR="00CE362E" w:rsidRDefault="00CE362E" w:rsidP="00CE362E">
      <w:r>
        <w:rPr>
          <w:noProof/>
        </w:rPr>
        <w:drawing>
          <wp:inline distT="0" distB="0" distL="0" distR="0" wp14:anchorId="4D3E2BF7" wp14:editId="65298615">
            <wp:extent cx="3552825" cy="1247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>
      <w:r>
        <w:t>Then, we create a list containing those three:</w:t>
      </w:r>
    </w:p>
    <w:p w:rsidR="00CE362E" w:rsidRDefault="00CE362E" w:rsidP="00CE362E">
      <w:r>
        <w:rPr>
          <w:noProof/>
        </w:rPr>
        <w:drawing>
          <wp:inline distT="0" distB="0" distL="0" distR="0" wp14:anchorId="0509CE4A" wp14:editId="643BAD9E">
            <wp:extent cx="5962650" cy="4191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>
      <w:r>
        <w:t>We swap the elements and print the list</w:t>
      </w:r>
    </w:p>
    <w:p w:rsidR="00CE362E" w:rsidRDefault="00CE362E" w:rsidP="00CE362E">
      <w:r>
        <w:rPr>
          <w:noProof/>
        </w:rPr>
        <w:drawing>
          <wp:inline distT="0" distB="0" distL="0" distR="0" wp14:anchorId="60808434" wp14:editId="3D5C97C2">
            <wp:extent cx="5972810" cy="50673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/>
    <w:p w:rsidR="00A12991" w:rsidRDefault="00A12991" w:rsidP="00A12991"/>
    <w:p w:rsidR="00A12991" w:rsidRDefault="00A12991" w:rsidP="00A12991">
      <w:pPr>
        <w:pStyle w:val="Heading2"/>
      </w:pPr>
      <w:r>
        <w:lastRenderedPageBreak/>
        <w:t>List Statistics</w:t>
      </w:r>
    </w:p>
    <w:p w:rsidR="00A12991" w:rsidRPr="00A12991" w:rsidRDefault="00A12991" w:rsidP="00A12991">
      <w:r>
        <w:t xml:space="preserve">You will be given a number n. </w:t>
      </w:r>
      <w:r w:rsidRPr="00A12991">
        <w:t xml:space="preserve">On the next n </w:t>
      </w:r>
      <w:r>
        <w:t>lines you will receive integers. You have to c</w:t>
      </w:r>
      <w:r w:rsidRPr="00A12991">
        <w:t>reate and print two lists:</w:t>
      </w:r>
    </w:p>
    <w:p w:rsidR="00A12991" w:rsidRPr="00A12991" w:rsidRDefault="00A12991" w:rsidP="00A12991">
      <w:pPr>
        <w:pStyle w:val="ListParagraph"/>
        <w:numPr>
          <w:ilvl w:val="0"/>
          <w:numId w:val="19"/>
        </w:numPr>
      </w:pPr>
      <w:r w:rsidRPr="00A12991">
        <w:t>One with all the positives (including 0)</w:t>
      </w:r>
    </w:p>
    <w:p w:rsidR="00A12991" w:rsidRPr="00A12991" w:rsidRDefault="00A12991" w:rsidP="00A12991">
      <w:pPr>
        <w:pStyle w:val="ListParagraph"/>
        <w:numPr>
          <w:ilvl w:val="0"/>
          <w:numId w:val="19"/>
        </w:numPr>
      </w:pPr>
      <w:r w:rsidRPr="00A12991">
        <w:t>One with all the negatives</w:t>
      </w:r>
    </w:p>
    <w:p w:rsidR="00A12991" w:rsidRDefault="00A12991" w:rsidP="00A12991">
      <w:pPr>
        <w:rPr>
          <w:rFonts w:ascii="Consolas" w:hAnsi="Consolas"/>
          <w:b/>
        </w:rPr>
      </w:pPr>
      <w:r w:rsidRPr="00A12991">
        <w:t>Finally print the following</w:t>
      </w:r>
      <w:r>
        <w:t xml:space="preserve"> message</w:t>
      </w:r>
      <w:r w:rsidRPr="00A12991">
        <w:rPr>
          <w:rFonts w:ascii="Consolas" w:hAnsi="Consolas"/>
          <w:b/>
        </w:rPr>
        <w:t>: "Count of positives: {count_positives}. Sum of negatives: {sum_of_negatives}"</w:t>
      </w:r>
    </w:p>
    <w:p w:rsidR="00CF5671" w:rsidRPr="0009045E" w:rsidRDefault="00CF5671" w:rsidP="00CF5671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2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6750"/>
      </w:tblGrid>
      <w:tr w:rsidR="00CF5671" w:rsidRPr="0053582A" w:rsidTr="002A1B93">
        <w:tc>
          <w:tcPr>
            <w:tcW w:w="2492" w:type="dxa"/>
            <w:shd w:val="clear" w:color="auto" w:fill="D9D9D9" w:themeFill="background1" w:themeFillShade="D9"/>
          </w:tcPr>
          <w:p w:rsidR="00CF5671" w:rsidRPr="0053582A" w:rsidRDefault="00CF5671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CF5671" w:rsidRPr="0053582A" w:rsidRDefault="00CF5671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CF5671" w:rsidRPr="0053582A" w:rsidTr="002A1B93">
        <w:tc>
          <w:tcPr>
            <w:tcW w:w="2492" w:type="dxa"/>
          </w:tcPr>
          <w:p w:rsidR="00CF5671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CF5671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:rsidR="00EA2E5A" w:rsidRPr="0053582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750" w:type="dxa"/>
            <w:vAlign w:val="center"/>
          </w:tcPr>
          <w:p w:rsidR="00CF5671" w:rsidRDefault="00CF567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EA2E5A">
              <w:rPr>
                <w:rFonts w:ascii="Consolas" w:hAnsi="Consolas"/>
                <w:bCs/>
                <w:sz w:val="24"/>
                <w:szCs w:val="24"/>
              </w:rPr>
              <w:t>10, 3, 2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:rsidR="00EA2E5A" w:rsidRPr="0009045E" w:rsidRDefault="00EA2E5A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:rsidR="00CF5671" w:rsidRPr="0053582A" w:rsidRDefault="00CF567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A12991" w:rsidRDefault="00CF5671" w:rsidP="00CF5671">
      <w:pPr>
        <w:pStyle w:val="Heading3"/>
      </w:pPr>
      <w:r>
        <w:t>Hints</w:t>
      </w:r>
    </w:p>
    <w:p w:rsidR="00CF5671" w:rsidRDefault="00CF5671" w:rsidP="00CF5671">
      <w:r>
        <w:t>We start by reading the number n:</w:t>
      </w:r>
    </w:p>
    <w:p w:rsidR="00CF5671" w:rsidRDefault="00CF5671" w:rsidP="00CF5671">
      <w:r>
        <w:rPr>
          <w:noProof/>
        </w:rPr>
        <w:drawing>
          <wp:inline distT="0" distB="0" distL="0" distR="0" wp14:anchorId="66910F90" wp14:editId="54434A8B">
            <wp:extent cx="4162425" cy="149542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671" w:rsidRDefault="00CF5671" w:rsidP="00CF5671">
      <w:r>
        <w:t xml:space="preserve">Then, we create </w:t>
      </w:r>
      <w:r w:rsidRPr="00CF5671">
        <w:rPr>
          <w:b/>
        </w:rPr>
        <w:t>a loop</w:t>
      </w:r>
      <w:r>
        <w:t xml:space="preserve">, we read the </w:t>
      </w:r>
      <w:r w:rsidRPr="00CF5671">
        <w:rPr>
          <w:b/>
        </w:rPr>
        <w:t>current number</w:t>
      </w:r>
      <w:r>
        <w:t xml:space="preserve"> and check if it </w:t>
      </w:r>
      <w:r w:rsidRPr="00CF5671">
        <w:rPr>
          <w:b/>
        </w:rPr>
        <w:t>is greater than zero or not</w:t>
      </w:r>
    </w:p>
    <w:p w:rsidR="00CF5671" w:rsidRDefault="00CF5671" w:rsidP="00CF5671">
      <w:r>
        <w:rPr>
          <w:noProof/>
        </w:rPr>
        <w:drawing>
          <wp:inline distT="0" distB="0" distL="0" distR="0" wp14:anchorId="402CFACA" wp14:editId="35932197">
            <wp:extent cx="5972810" cy="1648460"/>
            <wp:effectExtent l="19050" t="19050" r="2794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671" w:rsidRDefault="00CF5671" w:rsidP="00CF5671">
      <w:pPr>
        <w:pStyle w:val="ListParagraph"/>
        <w:numPr>
          <w:ilvl w:val="0"/>
          <w:numId w:val="20"/>
        </w:numPr>
      </w:pPr>
      <w:r>
        <w:lastRenderedPageBreak/>
        <w:t xml:space="preserve">If it is, we add it to </w:t>
      </w:r>
      <w:r w:rsidR="0087291C">
        <w:t>the positives list</w:t>
      </w:r>
    </w:p>
    <w:p w:rsidR="0087291C" w:rsidRDefault="0087291C" w:rsidP="00CF5671">
      <w:pPr>
        <w:pStyle w:val="ListParagraph"/>
        <w:numPr>
          <w:ilvl w:val="0"/>
          <w:numId w:val="20"/>
        </w:numPr>
      </w:pPr>
      <w:r>
        <w:t>If it is not, we add it to the negatives list</w:t>
      </w:r>
    </w:p>
    <w:p w:rsidR="0087291C" w:rsidRDefault="0087291C" w:rsidP="0087291C">
      <w:r>
        <w:t>Then we print the three lines:</w:t>
      </w:r>
    </w:p>
    <w:p w:rsidR="0087291C" w:rsidRDefault="0087291C" w:rsidP="0087291C">
      <w:r>
        <w:rPr>
          <w:noProof/>
        </w:rPr>
        <w:drawing>
          <wp:inline distT="0" distB="0" distL="0" distR="0" wp14:anchorId="644F2983" wp14:editId="49D66206">
            <wp:extent cx="6525061" cy="487680"/>
            <wp:effectExtent l="19050" t="19050" r="28575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0764" cy="48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91C" w:rsidRDefault="0087291C" w:rsidP="0087291C">
      <w:pPr>
        <w:pStyle w:val="ListParagraph"/>
        <w:numPr>
          <w:ilvl w:val="0"/>
          <w:numId w:val="21"/>
        </w:numPr>
      </w:pPr>
      <w:r>
        <w:t xml:space="preserve">To get the count of the positives we can use the </w:t>
      </w:r>
      <w:r w:rsidRPr="0087291C">
        <w:rPr>
          <w:b/>
        </w:rPr>
        <w:t>len</w:t>
      </w:r>
      <w:r>
        <w:t xml:space="preserve"> function</w:t>
      </w:r>
    </w:p>
    <w:p w:rsidR="0087291C" w:rsidRDefault="0087291C" w:rsidP="0087291C">
      <w:pPr>
        <w:pStyle w:val="ListParagraph"/>
        <w:numPr>
          <w:ilvl w:val="0"/>
          <w:numId w:val="21"/>
        </w:numPr>
      </w:pPr>
      <w:r>
        <w:t xml:space="preserve">To get the sum of the negatives we can use the </w:t>
      </w:r>
      <w:r w:rsidRPr="0087291C">
        <w:rPr>
          <w:b/>
        </w:rPr>
        <w:t>sum</w:t>
      </w:r>
      <w:r>
        <w:t xml:space="preserve"> function</w:t>
      </w:r>
    </w:p>
    <w:p w:rsidR="007D0B8F" w:rsidRDefault="007D0B8F" w:rsidP="007D0B8F">
      <w:pPr>
        <w:pStyle w:val="Heading2"/>
      </w:pPr>
      <w:r>
        <w:t>Search</w:t>
      </w:r>
    </w:p>
    <w:p w:rsidR="007D0B8F" w:rsidRDefault="007D0B8F" w:rsidP="007D0B8F">
      <w:r w:rsidRPr="007D0B8F">
        <w:t>You wil</w:t>
      </w:r>
      <w:r>
        <w:t xml:space="preserve">l receive a number </w:t>
      </w:r>
      <w:r w:rsidRPr="00DA39D5">
        <w:rPr>
          <w:b/>
        </w:rPr>
        <w:t>n</w:t>
      </w:r>
      <w:r>
        <w:t xml:space="preserve"> and a </w:t>
      </w:r>
      <w:r w:rsidRPr="00DA39D5">
        <w:rPr>
          <w:b/>
        </w:rPr>
        <w:t>word</w:t>
      </w:r>
      <w:r>
        <w:t xml:space="preserve">. </w:t>
      </w:r>
      <w:r w:rsidRPr="007D0B8F">
        <w:t xml:space="preserve">On the next </w:t>
      </w:r>
      <w:r w:rsidRPr="00DA39D5">
        <w:rPr>
          <w:b/>
        </w:rPr>
        <w:t>n lines</w:t>
      </w:r>
      <w:r w:rsidRPr="007D0B8F">
        <w:t xml:space="preserve"> you will be given some </w:t>
      </w:r>
      <w:r w:rsidRPr="00DA39D5">
        <w:rPr>
          <w:b/>
        </w:rPr>
        <w:t>strings</w:t>
      </w:r>
      <w:r>
        <w:t xml:space="preserve">. You have to </w:t>
      </w:r>
      <w:r w:rsidRPr="00DA39D5">
        <w:rPr>
          <w:b/>
        </w:rPr>
        <w:t>add</w:t>
      </w:r>
      <w:r>
        <w:t xml:space="preserve"> them in a </w:t>
      </w:r>
      <w:r w:rsidRPr="00DA39D5">
        <w:rPr>
          <w:b/>
        </w:rPr>
        <w:t>list and print</w:t>
      </w:r>
      <w:r>
        <w:t xml:space="preserve"> them. After that you have </w:t>
      </w:r>
      <w:r w:rsidRPr="00DA39D5">
        <w:rPr>
          <w:b/>
        </w:rPr>
        <w:t>to filter out</w:t>
      </w:r>
      <w:r w:rsidRPr="007D0B8F">
        <w:t xml:space="preserve"> only the strings that </w:t>
      </w:r>
      <w:r w:rsidRPr="00DA39D5">
        <w:rPr>
          <w:b/>
        </w:rPr>
        <w:t>include</w:t>
      </w:r>
      <w:r w:rsidRPr="007D0B8F">
        <w:t xml:space="preserve"> the given </w:t>
      </w:r>
      <w:r w:rsidRPr="00DA39D5">
        <w:rPr>
          <w:b/>
        </w:rPr>
        <w:t xml:space="preserve">word </w:t>
      </w:r>
      <w:r w:rsidRPr="007D0B8F">
        <w:t xml:space="preserve">and </w:t>
      </w:r>
      <w:r w:rsidRPr="00DA39D5">
        <w:rPr>
          <w:b/>
        </w:rPr>
        <w:t>print</w:t>
      </w:r>
      <w:r w:rsidR="00DA39D5">
        <w:t xml:space="preserve"> that list also</w:t>
      </w:r>
    </w:p>
    <w:p w:rsidR="00121230" w:rsidRPr="0009045E" w:rsidRDefault="00121230" w:rsidP="00121230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940"/>
      </w:tblGrid>
      <w:tr w:rsidR="00121230" w:rsidRPr="0053582A" w:rsidTr="00872B74">
        <w:tc>
          <w:tcPr>
            <w:tcW w:w="4112" w:type="dxa"/>
            <w:shd w:val="clear" w:color="auto" w:fill="D9D9D9" w:themeFill="background1" w:themeFillShade="D9"/>
          </w:tcPr>
          <w:p w:rsidR="00121230" w:rsidRPr="0053582A" w:rsidRDefault="00121230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121230" w:rsidRPr="0053582A" w:rsidRDefault="00121230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21230" w:rsidRPr="0053582A" w:rsidTr="00872B74">
        <w:tc>
          <w:tcPr>
            <w:tcW w:w="4112" w:type="dxa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3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SoftUni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walk to work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vAlign w:val="center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121230" w:rsidRPr="0053582A" w:rsidTr="00872B74">
        <w:tc>
          <w:tcPr>
            <w:tcW w:w="4112" w:type="dxa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4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tomatoes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love tomatoes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vAlign w:val="center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:rsidR="007D0B8F" w:rsidRDefault="00841588" w:rsidP="00841588">
      <w:pPr>
        <w:pStyle w:val="Heading3"/>
      </w:pPr>
      <w:r>
        <w:t>Hints</w:t>
      </w:r>
    </w:p>
    <w:p w:rsidR="00841588" w:rsidRDefault="00841588" w:rsidP="00841588">
      <w:r>
        <w:t>We start by reading the number n, the word we will search for and create our empty list</w:t>
      </w:r>
    </w:p>
    <w:p w:rsidR="00841588" w:rsidRDefault="00841588" w:rsidP="00841588">
      <w:r>
        <w:rPr>
          <w:noProof/>
        </w:rPr>
        <w:drawing>
          <wp:inline distT="0" distB="0" distL="0" distR="0" wp14:anchorId="46E3666F" wp14:editId="36F15EC7">
            <wp:extent cx="3429000" cy="1140638"/>
            <wp:effectExtent l="19050" t="19050" r="1905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668" cy="114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r>
        <w:lastRenderedPageBreak/>
        <w:t>We create a loop and add all the strings in our list. After that, we print it</w:t>
      </w:r>
    </w:p>
    <w:p w:rsidR="00841588" w:rsidRDefault="00841588" w:rsidP="00841588">
      <w:r>
        <w:rPr>
          <w:noProof/>
        </w:rPr>
        <w:drawing>
          <wp:inline distT="0" distB="0" distL="0" distR="0" wp14:anchorId="423CAF93" wp14:editId="38398C51">
            <wp:extent cx="5972810" cy="1287780"/>
            <wp:effectExtent l="19050" t="19050" r="279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r>
        <w:t>Finally, we create another loop to remove the strings we don't need</w:t>
      </w:r>
      <w:r w:rsidR="00752EB1">
        <w:t xml:space="preserve"> by iterating through the strings reversed (so we don't skip elements by removing)</w:t>
      </w:r>
      <w:r>
        <w:t xml:space="preserve"> and print the list again</w:t>
      </w:r>
    </w:p>
    <w:p w:rsidR="00841588" w:rsidRDefault="00752EB1" w:rsidP="00841588">
      <w:r>
        <w:rPr>
          <w:noProof/>
        </w:rPr>
        <w:drawing>
          <wp:inline distT="0" distB="0" distL="0" distR="0" wp14:anchorId="2AF53E84" wp14:editId="7D7F2F93">
            <wp:extent cx="5972810" cy="1393190"/>
            <wp:effectExtent l="19050" t="19050" r="279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pPr>
        <w:pStyle w:val="Heading2"/>
      </w:pPr>
      <w:r>
        <w:t>Numbers Filter</w:t>
      </w:r>
    </w:p>
    <w:p w:rsidR="00841588" w:rsidRDefault="00841588" w:rsidP="00841588">
      <w:r w:rsidRPr="00841588">
        <w:t>You</w:t>
      </w:r>
      <w:r>
        <w:t xml:space="preserve"> will receive a single number n. </w:t>
      </w:r>
      <w:r w:rsidRPr="00841588">
        <w:t xml:space="preserve">On the next n </w:t>
      </w:r>
      <w:r>
        <w:t xml:space="preserve">lines you will receive integers. </w:t>
      </w:r>
      <w:r w:rsidRPr="00841588">
        <w:t>After that you will be given one o</w:t>
      </w:r>
      <w:r>
        <w:t>f the following commands:</w:t>
      </w:r>
    </w:p>
    <w:p w:rsidR="00841588" w:rsidRDefault="00841588" w:rsidP="00841588">
      <w:pPr>
        <w:pStyle w:val="ListParagraph"/>
        <w:numPr>
          <w:ilvl w:val="0"/>
          <w:numId w:val="23"/>
        </w:numPr>
      </w:pPr>
      <w:r>
        <w:t>even</w:t>
      </w:r>
    </w:p>
    <w:p w:rsidR="00841588" w:rsidRDefault="00841588" w:rsidP="00841588">
      <w:pPr>
        <w:pStyle w:val="ListParagraph"/>
        <w:numPr>
          <w:ilvl w:val="0"/>
          <w:numId w:val="22"/>
        </w:numPr>
      </w:pPr>
      <w:r>
        <w:t>odd</w:t>
      </w:r>
    </w:p>
    <w:p w:rsidR="00841588" w:rsidRDefault="00841588" w:rsidP="00841588">
      <w:pPr>
        <w:pStyle w:val="ListParagraph"/>
        <w:numPr>
          <w:ilvl w:val="0"/>
          <w:numId w:val="22"/>
        </w:numPr>
      </w:pPr>
      <w:r>
        <w:t>negative</w:t>
      </w:r>
    </w:p>
    <w:p w:rsidR="00841588" w:rsidRPr="00841588" w:rsidRDefault="00841588" w:rsidP="00841588">
      <w:pPr>
        <w:pStyle w:val="ListParagraph"/>
        <w:numPr>
          <w:ilvl w:val="0"/>
          <w:numId w:val="22"/>
        </w:numPr>
      </w:pPr>
      <w:r w:rsidRPr="00841588">
        <w:t>positive</w:t>
      </w:r>
    </w:p>
    <w:p w:rsidR="00841588" w:rsidRDefault="00841588" w:rsidP="00841588">
      <w:r w:rsidRPr="00841588">
        <w:t xml:space="preserve">Filter all the numbers that fit </w:t>
      </w:r>
      <w:r>
        <w:t xml:space="preserve">in the category (0 counts as a </w:t>
      </w:r>
      <w:r w:rsidRPr="00841588">
        <w:t>positive)</w:t>
      </w:r>
      <w:r>
        <w:t>. Finally, p</w:t>
      </w:r>
      <w:r w:rsidRPr="00841588">
        <w:t>rint the result</w:t>
      </w:r>
    </w:p>
    <w:p w:rsidR="00144326" w:rsidRPr="0009045E" w:rsidRDefault="00144326" w:rsidP="00144326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144326" w:rsidRPr="0053582A" w:rsidTr="00090CF6">
        <w:tc>
          <w:tcPr>
            <w:tcW w:w="4112" w:type="dxa"/>
            <w:shd w:val="clear" w:color="auto" w:fill="D9D9D9" w:themeFill="background1" w:themeFillShade="D9"/>
          </w:tcPr>
          <w:p w:rsidR="00144326" w:rsidRPr="0053582A" w:rsidRDefault="00144326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44326" w:rsidRPr="0053582A" w:rsidRDefault="00144326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44326" w:rsidRPr="0053582A" w:rsidTr="00090CF6">
        <w:tc>
          <w:tcPr>
            <w:tcW w:w="4112" w:type="dxa"/>
          </w:tcPr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5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33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19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-2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18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998</w:t>
            </w:r>
          </w:p>
          <w:p w:rsidR="00144326" w:rsidRPr="0053582A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880" w:type="dxa"/>
            <w:vAlign w:val="center"/>
          </w:tcPr>
          <w:p w:rsidR="00144326" w:rsidRPr="0053582A" w:rsidRDefault="00144326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44326">
              <w:rPr>
                <w:rFonts w:ascii="Consolas" w:hAnsi="Consolas"/>
                <w:bCs/>
                <w:sz w:val="24"/>
                <w:szCs w:val="24"/>
              </w:rPr>
              <w:t>[19, -2, 18, 998]</w:t>
            </w:r>
          </w:p>
        </w:tc>
      </w:tr>
      <w:tr w:rsidR="00144326" w:rsidRPr="0053582A" w:rsidTr="00090CF6">
        <w:tc>
          <w:tcPr>
            <w:tcW w:w="4112" w:type="dxa"/>
          </w:tcPr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lastRenderedPageBreak/>
              <w:t>3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111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-4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0</w:t>
            </w:r>
          </w:p>
          <w:p w:rsidR="00144326" w:rsidRPr="0053582A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880" w:type="dxa"/>
            <w:vAlign w:val="center"/>
          </w:tcPr>
          <w:p w:rsidR="00144326" w:rsidRPr="0053582A" w:rsidRDefault="00144326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44326"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:rsidR="00144326" w:rsidRDefault="00090CF6" w:rsidP="00090CF6">
      <w:pPr>
        <w:pStyle w:val="Heading3"/>
      </w:pPr>
      <w:r>
        <w:t>Hints</w:t>
      </w:r>
    </w:p>
    <w:p w:rsidR="00090CF6" w:rsidRDefault="00090CF6" w:rsidP="00090CF6">
      <w:r>
        <w:t>First, we read the number n and we create the numbers list</w:t>
      </w:r>
      <w:r w:rsidR="0074289E">
        <w:t xml:space="preserve"> and the filtered list</w:t>
      </w:r>
    </w:p>
    <w:p w:rsidR="00090CF6" w:rsidRDefault="0074289E" w:rsidP="00090CF6">
      <w:r>
        <w:rPr>
          <w:noProof/>
        </w:rPr>
        <w:drawing>
          <wp:inline distT="0" distB="0" distL="0" distR="0" wp14:anchorId="715E42C4" wp14:editId="1B008069">
            <wp:extent cx="2651760" cy="960308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2380" cy="96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Default="00090CF6" w:rsidP="00090CF6">
      <w:r>
        <w:t>We create a loop to read all the numbers and to add them to the list</w:t>
      </w:r>
    </w:p>
    <w:p w:rsidR="00090CF6" w:rsidRDefault="00090CF6" w:rsidP="00090CF6">
      <w:r>
        <w:rPr>
          <w:noProof/>
        </w:rPr>
        <w:drawing>
          <wp:inline distT="0" distB="0" distL="0" distR="0" wp14:anchorId="073BA829" wp14:editId="4B0F7D2E">
            <wp:extent cx="3695700" cy="640048"/>
            <wp:effectExtent l="19050" t="19050" r="1905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3" cy="64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Default="00090CF6" w:rsidP="00090CF6">
      <w:r>
        <w:t>Then we read the command and check for all the cases</w:t>
      </w:r>
    </w:p>
    <w:p w:rsidR="00090CF6" w:rsidRDefault="0074289E" w:rsidP="00090CF6">
      <w:r>
        <w:rPr>
          <w:noProof/>
        </w:rPr>
        <w:drawing>
          <wp:inline distT="0" distB="0" distL="0" distR="0" wp14:anchorId="5ED2FA55" wp14:editId="2752382C">
            <wp:extent cx="3831614" cy="3497580"/>
            <wp:effectExtent l="19050" t="19050" r="1651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381" cy="3499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Pr="00090CF6" w:rsidRDefault="00090CF6" w:rsidP="00090CF6">
      <w:pPr>
        <w:pStyle w:val="ListParagraph"/>
        <w:numPr>
          <w:ilvl w:val="0"/>
          <w:numId w:val="24"/>
        </w:numPr>
      </w:pPr>
      <w:r>
        <w:t xml:space="preserve">Finally, we print the </w:t>
      </w:r>
      <w:r w:rsidR="0074289E">
        <w:t>filtered</w:t>
      </w:r>
      <w:bookmarkStart w:id="0" w:name="_GoBack"/>
      <w:bookmarkEnd w:id="0"/>
      <w:r>
        <w:t xml:space="preserve"> list</w:t>
      </w:r>
    </w:p>
    <w:sectPr w:rsidR="00090CF6" w:rsidRPr="00090CF6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CD4" w:rsidRDefault="00412CD4" w:rsidP="00CD5174">
      <w:pPr>
        <w:spacing w:before="0" w:after="0" w:line="240" w:lineRule="auto"/>
      </w:pPr>
      <w:r>
        <w:separator/>
      </w:r>
    </w:p>
  </w:endnote>
  <w:endnote w:type="continuationSeparator" w:id="0">
    <w:p w:rsidR="00412CD4" w:rsidRDefault="00412CD4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8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8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28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28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CD4" w:rsidRDefault="00412CD4" w:rsidP="00CD5174">
      <w:pPr>
        <w:spacing w:before="0" w:after="0" w:line="240" w:lineRule="auto"/>
      </w:pPr>
      <w:r>
        <w:separator/>
      </w:r>
    </w:p>
  </w:footnote>
  <w:footnote w:type="continuationSeparator" w:id="0">
    <w:p w:rsidR="00412CD4" w:rsidRDefault="00412CD4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19"/>
  </w:num>
  <w:num w:numId="5">
    <w:abstractNumId w:val="14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21"/>
  </w:num>
  <w:num w:numId="11">
    <w:abstractNumId w:val="22"/>
  </w:num>
  <w:num w:numId="12">
    <w:abstractNumId w:val="15"/>
  </w:num>
  <w:num w:numId="13">
    <w:abstractNumId w:val="12"/>
  </w:num>
  <w:num w:numId="14">
    <w:abstractNumId w:val="16"/>
  </w:num>
  <w:num w:numId="15">
    <w:abstractNumId w:val="23"/>
  </w:num>
  <w:num w:numId="16">
    <w:abstractNumId w:val="20"/>
  </w:num>
  <w:num w:numId="17">
    <w:abstractNumId w:val="5"/>
  </w:num>
  <w:num w:numId="18">
    <w:abstractNumId w:val="1"/>
  </w:num>
  <w:num w:numId="19">
    <w:abstractNumId w:val="2"/>
  </w:num>
  <w:num w:numId="20">
    <w:abstractNumId w:val="18"/>
  </w:num>
  <w:num w:numId="21">
    <w:abstractNumId w:val="10"/>
  </w:num>
  <w:num w:numId="22">
    <w:abstractNumId w:val="7"/>
  </w:num>
  <w:num w:numId="23">
    <w:abstractNumId w:val="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0D4DDE"/>
    <w:rsid w:val="00121230"/>
    <w:rsid w:val="00144326"/>
    <w:rsid w:val="00240F01"/>
    <w:rsid w:val="00247872"/>
    <w:rsid w:val="002A1B93"/>
    <w:rsid w:val="0036613B"/>
    <w:rsid w:val="00384F71"/>
    <w:rsid w:val="003C36BE"/>
    <w:rsid w:val="003D4364"/>
    <w:rsid w:val="00412CD4"/>
    <w:rsid w:val="00487759"/>
    <w:rsid w:val="004C3F38"/>
    <w:rsid w:val="005B08B6"/>
    <w:rsid w:val="005B6250"/>
    <w:rsid w:val="006516A8"/>
    <w:rsid w:val="00670294"/>
    <w:rsid w:val="0074289E"/>
    <w:rsid w:val="00752EB1"/>
    <w:rsid w:val="007574AD"/>
    <w:rsid w:val="007978EF"/>
    <w:rsid w:val="007D0B8F"/>
    <w:rsid w:val="0083332B"/>
    <w:rsid w:val="00834ACF"/>
    <w:rsid w:val="00841588"/>
    <w:rsid w:val="0085796D"/>
    <w:rsid w:val="0087291C"/>
    <w:rsid w:val="0088514C"/>
    <w:rsid w:val="00903A24"/>
    <w:rsid w:val="00935924"/>
    <w:rsid w:val="009B6D64"/>
    <w:rsid w:val="00A12991"/>
    <w:rsid w:val="00B1796C"/>
    <w:rsid w:val="00BA6EF2"/>
    <w:rsid w:val="00CD5174"/>
    <w:rsid w:val="00CE1210"/>
    <w:rsid w:val="00CE362E"/>
    <w:rsid w:val="00CF5671"/>
    <w:rsid w:val="00D41E9B"/>
    <w:rsid w:val="00D97BB3"/>
    <w:rsid w:val="00DA39D5"/>
    <w:rsid w:val="00E302A8"/>
    <w:rsid w:val="00EA2E5A"/>
    <w:rsid w:val="00E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3574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EB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EB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2EB1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EB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EB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EB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752E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2EB1"/>
  </w:style>
  <w:style w:type="character" w:customStyle="1" w:styleId="Heading1Char">
    <w:name w:val="Heading 1 Char"/>
    <w:basedOn w:val="DefaultParagraphFont"/>
    <w:link w:val="Heading1"/>
    <w:uiPriority w:val="9"/>
    <w:rsid w:val="00752EB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EB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EB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52EB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EB1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5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1"/>
  </w:style>
  <w:style w:type="paragraph" w:styleId="Footer">
    <w:name w:val="footer"/>
    <w:basedOn w:val="Normal"/>
    <w:link w:val="FooterChar"/>
    <w:uiPriority w:val="99"/>
    <w:unhideWhenUsed/>
    <w:rsid w:val="0075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1"/>
  </w:style>
  <w:style w:type="paragraph" w:styleId="BalloonText">
    <w:name w:val="Balloon Text"/>
    <w:basedOn w:val="Normal"/>
    <w:link w:val="BalloonTextChar"/>
    <w:uiPriority w:val="99"/>
    <w:semiHidden/>
    <w:unhideWhenUsed/>
    <w:rsid w:val="0075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EB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52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2EB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52EB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52EB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5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2EB1"/>
  </w:style>
  <w:style w:type="table" w:customStyle="1" w:styleId="TableGrid1">
    <w:name w:val="Table Grid1"/>
    <w:basedOn w:val="TableNormal"/>
    <w:next w:val="TableGrid"/>
    <w:uiPriority w:val="59"/>
    <w:rsid w:val="0075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52EB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2E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6.png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326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Basics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Basics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26</cp:revision>
  <dcterms:created xsi:type="dcterms:W3CDTF">2019-05-14T06:56:00Z</dcterms:created>
  <dcterms:modified xsi:type="dcterms:W3CDTF">2019-07-11T07:37:00Z</dcterms:modified>
</cp:coreProperties>
</file>