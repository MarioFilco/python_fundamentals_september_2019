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9967F7" w:rsidP="004C3F38">
      <w:pPr>
        <w:pStyle w:val="Heading1"/>
        <w:jc w:val="center"/>
      </w:pPr>
      <w:r>
        <w:t>Exercise</w:t>
      </w:r>
      <w:r w:rsidR="004C3F38">
        <w:t xml:space="preserve">: </w:t>
      </w:r>
      <w:r w:rsidR="00FC4AC3">
        <w:t>Classes and Objects</w:t>
      </w:r>
    </w:p>
    <w:p w:rsidR="009967F7" w:rsidRDefault="009967F7" w:rsidP="009967F7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7" w:history="1">
        <w:r w:rsidR="001860C9" w:rsidRPr="001B0848">
          <w:rPr>
            <w:rStyle w:val="Hyperlink"/>
            <w:sz w:val="24"/>
            <w:szCs w:val="24"/>
          </w:rPr>
          <w:t>Python Fundamentals Course</w:t>
        </w:r>
        <w:r w:rsidR="001860C9">
          <w:rPr>
            <w:rStyle w:val="Hyperlink"/>
            <w:sz w:val="24"/>
            <w:szCs w:val="24"/>
          </w:rPr>
          <w:t xml:space="preserve"> @</w:t>
        </w:r>
        <w:r w:rsidR="001860C9" w:rsidRPr="001B0848">
          <w:rPr>
            <w:rStyle w:val="Hyperlink"/>
            <w:sz w:val="24"/>
            <w:szCs w:val="24"/>
          </w:rPr>
          <w:t>SoftUni</w:t>
        </w:r>
      </w:hyperlink>
      <w:r w:rsidR="001860C9">
        <w:rPr>
          <w:sz w:val="24"/>
          <w:szCs w:val="24"/>
        </w:rPr>
        <w:t>.</w:t>
      </w:r>
      <w:r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B26EEA">
          <w:rPr>
            <w:rStyle w:val="Hyperlink"/>
          </w:rPr>
          <w:t>https://judge.softuni.bg/Contests/1734</w:t>
        </w:r>
      </w:hyperlink>
    </w:p>
    <w:p w:rsidR="000E6EF8" w:rsidRPr="00826049" w:rsidRDefault="000E6EF8" w:rsidP="009967F7">
      <w:pPr>
        <w:jc w:val="center"/>
        <w:rPr>
          <w:color w:val="FF0000"/>
          <w:sz w:val="24"/>
          <w:szCs w:val="24"/>
          <w:u w:val="single"/>
        </w:rPr>
      </w:pPr>
      <w:r w:rsidRPr="004458BC">
        <w:rPr>
          <w:b/>
          <w:i/>
          <w:u w:val="single"/>
        </w:rPr>
        <w:t>Note: Submit only the class</w:t>
      </w:r>
      <w:r w:rsidR="00AF1ED0">
        <w:rPr>
          <w:b/>
          <w:i/>
          <w:u w:val="single"/>
        </w:rPr>
        <w:t>es</w:t>
      </w:r>
      <w:r w:rsidRPr="004458BC">
        <w:rPr>
          <w:b/>
          <w:i/>
          <w:u w:val="single"/>
        </w:rPr>
        <w:t xml:space="preserve"> in the judge system</w:t>
      </w:r>
      <w:r w:rsidR="00833472">
        <w:rPr>
          <w:b/>
          <w:i/>
          <w:u w:val="single"/>
        </w:rPr>
        <w:t xml:space="preserve"> for all tasks</w:t>
      </w:r>
      <w:r w:rsidRPr="004458BC">
        <w:rPr>
          <w:b/>
          <w:i/>
          <w:u w:val="single"/>
        </w:rPr>
        <w:t>. Test your class</w:t>
      </w:r>
      <w:r w:rsidR="00AF1ED0">
        <w:rPr>
          <w:b/>
          <w:i/>
          <w:u w:val="single"/>
        </w:rPr>
        <w:t>es</w:t>
      </w:r>
      <w:r w:rsidRPr="004458BC">
        <w:rPr>
          <w:b/>
          <w:i/>
          <w:u w:val="single"/>
        </w:rPr>
        <w:t xml:space="preserve"> with y</w:t>
      </w:r>
      <w:r w:rsidR="00AF1ED0">
        <w:rPr>
          <w:b/>
          <w:i/>
          <w:u w:val="single"/>
        </w:rPr>
        <w:t>our own code to see if they</w:t>
      </w:r>
      <w:r w:rsidR="00E42FB9">
        <w:rPr>
          <w:b/>
          <w:i/>
          <w:u w:val="single"/>
        </w:rPr>
        <w:t xml:space="preserve"> work</w:t>
      </w:r>
      <w:r w:rsidRPr="004458BC">
        <w:rPr>
          <w:b/>
          <w:i/>
          <w:u w:val="single"/>
        </w:rPr>
        <w:t xml:space="preserve"> properly</w:t>
      </w:r>
      <w:r w:rsidR="00833472">
        <w:rPr>
          <w:b/>
          <w:i/>
          <w:u w:val="single"/>
        </w:rPr>
        <w:t>.</w:t>
      </w:r>
    </w:p>
    <w:p w:rsidR="006D492E" w:rsidRDefault="00C02306" w:rsidP="00C02306">
      <w:pPr>
        <w:pStyle w:val="Heading2"/>
      </w:pPr>
      <w:r>
        <w:t>Storage</w:t>
      </w:r>
    </w:p>
    <w:p w:rsidR="00C02306" w:rsidRDefault="00C02306" w:rsidP="00C02306">
      <w:r>
        <w:t xml:space="preserve">Create a </w:t>
      </w:r>
      <w:r w:rsidRPr="00C02306">
        <w:rPr>
          <w:b/>
        </w:rPr>
        <w:t>class Storage</w:t>
      </w:r>
      <w:r>
        <w:t xml:space="preserve">. The </w:t>
      </w:r>
      <w:r w:rsidRPr="00C02306">
        <w:rPr>
          <w:rFonts w:ascii="Consolas" w:hAnsi="Consolas"/>
          <w:b/>
        </w:rPr>
        <w:t>__init__</w:t>
      </w:r>
      <w:r>
        <w:t xml:space="preserve"> method should accept </w:t>
      </w:r>
      <w:r w:rsidRPr="00C02306">
        <w:rPr>
          <w:b/>
        </w:rPr>
        <w:t>one parameter</w:t>
      </w:r>
      <w:r>
        <w:t xml:space="preserve">: the </w:t>
      </w:r>
      <w:r w:rsidRPr="00C02306">
        <w:rPr>
          <w:b/>
        </w:rPr>
        <w:t>capacity</w:t>
      </w:r>
      <w:r>
        <w:t xml:space="preserve"> of the storage. The Storage class should also have an attribute called </w:t>
      </w:r>
      <w:r w:rsidRPr="00C02306">
        <w:rPr>
          <w:rFonts w:ascii="Consolas" w:hAnsi="Consolas"/>
          <w:b/>
        </w:rPr>
        <w:t>storage</w:t>
      </w:r>
      <w:r>
        <w:t xml:space="preserve">, where all the items will be stored. The class should have two </w:t>
      </w:r>
      <w:r w:rsidR="002750E4">
        <w:t>additional</w:t>
      </w:r>
      <w:r>
        <w:t xml:space="preserve"> methods:</w:t>
      </w:r>
    </w:p>
    <w:p w:rsidR="00C02306" w:rsidRDefault="00C02306" w:rsidP="00410A0E">
      <w:pPr>
        <w:pStyle w:val="ListParagraph"/>
        <w:numPr>
          <w:ilvl w:val="0"/>
          <w:numId w:val="2"/>
        </w:numPr>
      </w:pPr>
      <w:r w:rsidRPr="00476618">
        <w:rPr>
          <w:rFonts w:ascii="Consolas" w:hAnsi="Consolas"/>
          <w:b/>
        </w:rPr>
        <w:t>add_product(product)</w:t>
      </w:r>
      <w:r>
        <w:t xml:space="preserve"> - adds the product in the storage </w:t>
      </w:r>
      <w:r w:rsidRPr="00476618">
        <w:rPr>
          <w:b/>
        </w:rPr>
        <w:t>if there is space</w:t>
      </w:r>
      <w:r>
        <w:t xml:space="preserve"> for it</w:t>
      </w:r>
    </w:p>
    <w:p w:rsidR="00C02306" w:rsidRDefault="00C02306" w:rsidP="00410A0E">
      <w:pPr>
        <w:pStyle w:val="ListParagraph"/>
        <w:numPr>
          <w:ilvl w:val="0"/>
          <w:numId w:val="2"/>
        </w:numPr>
      </w:pPr>
      <w:r w:rsidRPr="00476618">
        <w:rPr>
          <w:rFonts w:ascii="Consolas" w:hAnsi="Consolas"/>
          <w:b/>
        </w:rPr>
        <w:t>get_products()</w:t>
      </w:r>
      <w:r>
        <w:t xml:space="preserve"> - returns the storage list</w:t>
      </w:r>
    </w:p>
    <w:p w:rsidR="00691663" w:rsidRPr="00167B0D" w:rsidRDefault="00691663" w:rsidP="001E6AD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490"/>
      </w:tblGrid>
      <w:tr w:rsidR="00691663" w:rsidRPr="0053582A" w:rsidTr="00476618">
        <w:tc>
          <w:tcPr>
            <w:tcW w:w="4112" w:type="dxa"/>
            <w:shd w:val="clear" w:color="auto" w:fill="D9D9D9" w:themeFill="background1" w:themeFillShade="D9"/>
          </w:tcPr>
          <w:p w:rsidR="00691663" w:rsidRPr="0053582A" w:rsidRDefault="001E6ADA" w:rsidP="005F464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691663" w:rsidRPr="0053582A" w:rsidRDefault="00691663" w:rsidP="005F464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91663" w:rsidRPr="0053582A" w:rsidTr="00476618">
        <w:tc>
          <w:tcPr>
            <w:tcW w:w="4112" w:type="dxa"/>
          </w:tcPr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:rsidR="001E6ADA" w:rsidRPr="0053582A" w:rsidRDefault="00476618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</w:tcPr>
          <w:p w:rsidR="001E6ADA" w:rsidRPr="0053582A" w:rsidRDefault="00476618" w:rsidP="001E6AD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76618"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:rsidR="001E6ADA" w:rsidRDefault="00FF3022" w:rsidP="00FF3022">
      <w:pPr>
        <w:pStyle w:val="Heading2"/>
      </w:pPr>
      <w:r>
        <w:t>Weapon</w:t>
      </w:r>
    </w:p>
    <w:p w:rsidR="00FF3022" w:rsidRDefault="00FF3022" w:rsidP="00FF3022">
      <w:r>
        <w:t xml:space="preserve">Create a </w:t>
      </w:r>
      <w:r w:rsidRPr="00A81FFA">
        <w:rPr>
          <w:b/>
        </w:rPr>
        <w:t>class Weapon</w:t>
      </w:r>
      <w:r>
        <w:t xml:space="preserve">. The </w:t>
      </w:r>
      <w:r w:rsidRPr="00A81FFA">
        <w:rPr>
          <w:rFonts w:ascii="Consolas" w:hAnsi="Consolas"/>
          <w:b/>
        </w:rPr>
        <w:t>__init__</w:t>
      </w:r>
      <w:r>
        <w:t xml:space="preserve"> method should receive an amount of </w:t>
      </w:r>
      <w:r w:rsidRPr="00A81FFA">
        <w:rPr>
          <w:b/>
        </w:rPr>
        <w:t>bullets</w:t>
      </w:r>
      <w:r>
        <w:t xml:space="preserve"> (</w:t>
      </w:r>
      <w:r w:rsidRPr="00A81FFA">
        <w:rPr>
          <w:b/>
        </w:rPr>
        <w:t>integer</w:t>
      </w:r>
      <w:r>
        <w:t>). The class should also have the following methods:</w:t>
      </w:r>
    </w:p>
    <w:p w:rsidR="00FF3022" w:rsidRDefault="00FF3022" w:rsidP="00410A0E">
      <w:pPr>
        <w:pStyle w:val="ListParagraph"/>
        <w:numPr>
          <w:ilvl w:val="0"/>
          <w:numId w:val="3"/>
        </w:numPr>
      </w:pPr>
      <w:r w:rsidRPr="005F464A">
        <w:rPr>
          <w:rFonts w:ascii="Consolas" w:hAnsi="Consolas"/>
          <w:b/>
        </w:rPr>
        <w:t>shoot()</w:t>
      </w:r>
      <w:r>
        <w:t xml:space="preserve"> - if there are bullets in the weapon, </w:t>
      </w:r>
      <w:r w:rsidRPr="005F464A">
        <w:rPr>
          <w:b/>
        </w:rPr>
        <w:t xml:space="preserve">reduce </w:t>
      </w:r>
      <w:r>
        <w:t xml:space="preserve">them </w:t>
      </w:r>
      <w:r w:rsidRPr="005F464A">
        <w:rPr>
          <w:b/>
        </w:rPr>
        <w:t>by 1</w:t>
      </w:r>
      <w:r>
        <w:t xml:space="preserve"> and </w:t>
      </w:r>
      <w:r w:rsidR="000B1DB8">
        <w:t>return</w:t>
      </w:r>
      <w:r>
        <w:t xml:space="preserve"> a message </w:t>
      </w:r>
      <w:r w:rsidRPr="005F464A">
        <w:rPr>
          <w:rFonts w:ascii="Consolas" w:hAnsi="Consolas"/>
          <w:b/>
        </w:rPr>
        <w:t>"shooting…"</w:t>
      </w:r>
      <w:r>
        <w:t xml:space="preserve">. If there are </w:t>
      </w:r>
      <w:r w:rsidRPr="005F464A">
        <w:rPr>
          <w:b/>
        </w:rPr>
        <w:t>no bullets</w:t>
      </w:r>
      <w:r w:rsidR="000B1DB8">
        <w:t xml:space="preserve"> left, return</w:t>
      </w:r>
      <w:r>
        <w:t xml:space="preserve">: </w:t>
      </w:r>
      <w:r w:rsidRPr="005F464A">
        <w:rPr>
          <w:rFonts w:ascii="Consolas" w:hAnsi="Consolas"/>
          <w:b/>
        </w:rPr>
        <w:t>"no bullets left"</w:t>
      </w:r>
    </w:p>
    <w:p w:rsidR="00A81FFA" w:rsidRDefault="00A81FFA" w:rsidP="00A81FFA">
      <w:pPr>
        <w:rPr>
          <w:rStyle w:val="Hyperlink"/>
        </w:rPr>
      </w:pPr>
      <w:r>
        <w:t xml:space="preserve">You should also override the </w:t>
      </w:r>
      <w:r w:rsidRPr="005F464A">
        <w:rPr>
          <w:b/>
        </w:rPr>
        <w:t>toString</w:t>
      </w:r>
      <w:r>
        <w:t xml:space="preserve"> method, so that the following code: </w:t>
      </w:r>
      <w:r w:rsidRPr="005F464A">
        <w:rPr>
          <w:rFonts w:ascii="Consolas" w:hAnsi="Consolas"/>
          <w:b/>
        </w:rPr>
        <w:t>print(weapon)</w:t>
      </w:r>
      <w:r>
        <w:t xml:space="preserve"> should work. To do that define a </w:t>
      </w:r>
      <w:r w:rsidRPr="005F464A">
        <w:rPr>
          <w:rFonts w:ascii="Consolas" w:hAnsi="Consolas"/>
          <w:b/>
        </w:rPr>
        <w:t>__repr__</w:t>
      </w:r>
      <w:r>
        <w:t xml:space="preserve"> method that returns </w:t>
      </w:r>
      <w:r w:rsidRPr="005F464A">
        <w:rPr>
          <w:rFonts w:ascii="Consolas" w:hAnsi="Consolas"/>
          <w:b/>
        </w:rPr>
        <w:t>"Remaining bullets: {amount_of_bullets}"</w:t>
      </w:r>
      <w:r>
        <w:t xml:space="preserve">. You can read more about the </w:t>
      </w:r>
      <w:r w:rsidRPr="005F464A">
        <w:rPr>
          <w:rFonts w:ascii="Consolas" w:hAnsi="Consolas"/>
          <w:b/>
        </w:rPr>
        <w:t>__repr__</w:t>
      </w:r>
      <w:r>
        <w:t xml:space="preserve"> method here: </w:t>
      </w:r>
      <w:hyperlink r:id="rId9" w:history="1">
        <w:r w:rsidRPr="00A81FFA">
          <w:rPr>
            <w:rStyle w:val="Hyperlink"/>
          </w:rPr>
          <w:t>link</w:t>
        </w:r>
      </w:hyperlink>
    </w:p>
    <w:p w:rsidR="001E7133" w:rsidRDefault="001E7133" w:rsidP="00A81FFA"/>
    <w:p w:rsidR="00A81FFA" w:rsidRPr="00167B0D" w:rsidRDefault="00A81FFA" w:rsidP="00A81FF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490"/>
      </w:tblGrid>
      <w:tr w:rsidR="00A81FFA" w:rsidRPr="0053582A" w:rsidTr="005F464A">
        <w:tc>
          <w:tcPr>
            <w:tcW w:w="4112" w:type="dxa"/>
            <w:shd w:val="clear" w:color="auto" w:fill="D9D9D9" w:themeFill="background1" w:themeFillShade="D9"/>
          </w:tcPr>
          <w:p w:rsidR="00A81FFA" w:rsidRPr="0053582A" w:rsidRDefault="00A81FFA" w:rsidP="005F464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A81FFA" w:rsidRPr="0053582A" w:rsidRDefault="00A81FFA" w:rsidP="005F464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1FFA" w:rsidRPr="0053582A" w:rsidTr="005F464A">
        <w:tc>
          <w:tcPr>
            <w:tcW w:w="4112" w:type="dxa"/>
          </w:tcPr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weapon.shoot()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weapon.shoot()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weapon.shoot()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weapon.shoot()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weapon.shoot()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weapon.shoot()</w:t>
            </w:r>
          </w:p>
          <w:p w:rsidR="00A81FFA" w:rsidRPr="0053582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5490" w:type="dxa"/>
          </w:tcPr>
          <w:p w:rsidR="00A81FFA" w:rsidRPr="0053582A" w:rsidRDefault="00A81FFA" w:rsidP="005F464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76618"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:rsidR="00A81FFA" w:rsidRDefault="00DC3A10" w:rsidP="00DC3A10">
      <w:pPr>
        <w:pStyle w:val="Heading2"/>
      </w:pPr>
      <w:r>
        <w:t>Catalogue</w:t>
      </w:r>
    </w:p>
    <w:p w:rsidR="00DC3A10" w:rsidRDefault="00DC3A10" w:rsidP="00DC3A10">
      <w:r>
        <w:t xml:space="preserve">Create a </w:t>
      </w:r>
      <w:r w:rsidRPr="00156B69">
        <w:rPr>
          <w:b/>
        </w:rPr>
        <w:t>class Catalogue</w:t>
      </w:r>
      <w:r>
        <w:t xml:space="preserve">. The </w:t>
      </w:r>
      <w:r w:rsidRPr="00156B69">
        <w:rPr>
          <w:rFonts w:ascii="Consolas" w:hAnsi="Consolas"/>
          <w:b/>
        </w:rPr>
        <w:t>__init__</w:t>
      </w:r>
      <w:r>
        <w:t xml:space="preserve"> method should accept the </w:t>
      </w:r>
      <w:r w:rsidRPr="00156B69">
        <w:rPr>
          <w:b/>
        </w:rPr>
        <w:t>name</w:t>
      </w:r>
      <w:r>
        <w:t xml:space="preserve"> of the catalogue. Each catalogue should also have an </w:t>
      </w:r>
      <w:r w:rsidRPr="00156B69">
        <w:rPr>
          <w:b/>
        </w:rPr>
        <w:t>attribute</w:t>
      </w:r>
      <w:r>
        <w:t xml:space="preserve"> called </w:t>
      </w:r>
      <w:r w:rsidRPr="00156B69">
        <w:rPr>
          <w:b/>
        </w:rPr>
        <w:t xml:space="preserve">products </w:t>
      </w:r>
      <w:r>
        <w:t xml:space="preserve">and it should be a </w:t>
      </w:r>
      <w:r w:rsidRPr="00156B69">
        <w:rPr>
          <w:b/>
        </w:rPr>
        <w:t>list</w:t>
      </w:r>
      <w:r>
        <w:t xml:space="preserve">. The class should also have </w:t>
      </w:r>
      <w:r w:rsidRPr="00156B69">
        <w:rPr>
          <w:b/>
        </w:rPr>
        <w:t>three more methods</w:t>
      </w:r>
      <w:r>
        <w:t>:</w:t>
      </w:r>
    </w:p>
    <w:p w:rsidR="00DC3A10" w:rsidRDefault="00DC3A10" w:rsidP="00410A0E">
      <w:pPr>
        <w:pStyle w:val="ListParagraph"/>
        <w:numPr>
          <w:ilvl w:val="0"/>
          <w:numId w:val="3"/>
        </w:numPr>
      </w:pPr>
      <w:r w:rsidRPr="00156B69">
        <w:rPr>
          <w:rFonts w:ascii="Consolas" w:hAnsi="Consolas"/>
          <w:b/>
        </w:rPr>
        <w:t>add_product(product)</w:t>
      </w:r>
      <w:r>
        <w:t xml:space="preserve"> - add the product to the product list</w:t>
      </w:r>
    </w:p>
    <w:p w:rsidR="00DC3A10" w:rsidRDefault="00DC3A10" w:rsidP="00410A0E">
      <w:pPr>
        <w:pStyle w:val="ListParagraph"/>
        <w:numPr>
          <w:ilvl w:val="0"/>
          <w:numId w:val="3"/>
        </w:numPr>
      </w:pPr>
      <w:r w:rsidRPr="00156B69">
        <w:rPr>
          <w:rFonts w:ascii="Consolas" w:hAnsi="Consolas"/>
          <w:b/>
        </w:rPr>
        <w:t>get_by_letter(first_letter)</w:t>
      </w:r>
      <w:r>
        <w:t xml:space="preserve"> - returns a list containing only the products that start with the given letter</w:t>
      </w:r>
    </w:p>
    <w:p w:rsidR="00DC3A10" w:rsidRDefault="00DC3A10" w:rsidP="00410A0E">
      <w:pPr>
        <w:pStyle w:val="ListParagraph"/>
        <w:numPr>
          <w:ilvl w:val="0"/>
          <w:numId w:val="3"/>
        </w:numPr>
      </w:pPr>
      <w:r w:rsidRPr="00156B69"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br/>
      </w:r>
      <w:r w:rsidRPr="00156B69">
        <w:rPr>
          <w:rFonts w:ascii="Consolas" w:hAnsi="Consolas"/>
          <w:b/>
        </w:rPr>
        <w:t>"Items in the {name} catalogue:</w:t>
      </w:r>
      <w:r w:rsidRPr="00156B69">
        <w:rPr>
          <w:rFonts w:ascii="Consolas" w:hAnsi="Consolas"/>
          <w:b/>
        </w:rPr>
        <w:br/>
        <w:t>{item1}</w:t>
      </w:r>
      <w:r w:rsidRPr="00156B69">
        <w:rPr>
          <w:rFonts w:ascii="Consolas" w:hAnsi="Consolas"/>
          <w:b/>
        </w:rPr>
        <w:br/>
        <w:t>{item2}</w:t>
      </w:r>
      <w:r>
        <w:t>"</w:t>
      </w:r>
      <w:r>
        <w:br/>
        <w:t xml:space="preserve">The items should be </w:t>
      </w:r>
      <w:r w:rsidRPr="00156B69">
        <w:rPr>
          <w:b/>
        </w:rPr>
        <w:t>sorted alphabetically</w:t>
      </w:r>
      <w:r>
        <w:t xml:space="preserve"> (default sorting)</w:t>
      </w:r>
    </w:p>
    <w:p w:rsidR="00667209" w:rsidRPr="00167B0D" w:rsidRDefault="00667209" w:rsidP="00667209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667209" w:rsidRPr="0053582A" w:rsidTr="00232532">
        <w:tc>
          <w:tcPr>
            <w:tcW w:w="5102" w:type="dxa"/>
            <w:shd w:val="clear" w:color="auto" w:fill="D9D9D9" w:themeFill="background1" w:themeFillShade="D9"/>
          </w:tcPr>
          <w:p w:rsidR="00667209" w:rsidRPr="0053582A" w:rsidRDefault="00667209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667209" w:rsidRPr="0053582A" w:rsidRDefault="00667209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67209" w:rsidRPr="0053582A" w:rsidTr="00232532">
        <w:tc>
          <w:tcPr>
            <w:tcW w:w="5102" w:type="dxa"/>
          </w:tcPr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cat</w:t>
            </w:r>
            <w:r>
              <w:rPr>
                <w:rFonts w:ascii="Consolas" w:hAnsi="Consolas"/>
                <w:sz w:val="24"/>
                <w:szCs w:val="24"/>
              </w:rPr>
              <w:t>alogue = Catalogue("Furniture")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catalogue.add_produc</w:t>
            </w:r>
            <w:r>
              <w:rPr>
                <w:rFonts w:ascii="Consolas" w:hAnsi="Consolas"/>
                <w:sz w:val="24"/>
                <w:szCs w:val="24"/>
              </w:rPr>
              <w:t>t("Carpet")</w:t>
            </w:r>
          </w:p>
          <w:p w:rsidR="00667209" w:rsidRPr="0053582A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</w:tc>
        <w:tc>
          <w:tcPr>
            <w:tcW w:w="5310" w:type="dxa"/>
          </w:tcPr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:rsidR="00667209" w:rsidRPr="0053582A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:rsidR="00667209" w:rsidRPr="00667209" w:rsidRDefault="00667209" w:rsidP="00667209">
      <w:pPr>
        <w:rPr>
          <w:b/>
          <w:i/>
          <w:u w:val="single"/>
        </w:rPr>
      </w:pPr>
    </w:p>
    <w:p w:rsidR="00667209" w:rsidRDefault="00232532" w:rsidP="00232532">
      <w:pPr>
        <w:pStyle w:val="Heading2"/>
      </w:pPr>
      <w:r>
        <w:lastRenderedPageBreak/>
        <w:t>Town</w:t>
      </w:r>
    </w:p>
    <w:p w:rsidR="00232532" w:rsidRDefault="00232532" w:rsidP="00232532">
      <w:r>
        <w:t xml:space="preserve">Create a </w:t>
      </w:r>
      <w:r w:rsidRPr="004458BC">
        <w:rPr>
          <w:b/>
        </w:rPr>
        <w:t>class Town</w:t>
      </w:r>
      <w:r>
        <w:t xml:space="preserve">. The </w:t>
      </w:r>
      <w:r w:rsidRPr="004458BC">
        <w:rPr>
          <w:rFonts w:ascii="Consolas" w:hAnsi="Consolas"/>
          <w:b/>
        </w:rPr>
        <w:t>__init__</w:t>
      </w:r>
      <w:r>
        <w:t xml:space="preserve"> method should receive the </w:t>
      </w:r>
      <w:r w:rsidRPr="004458BC">
        <w:rPr>
          <w:b/>
        </w:rPr>
        <w:t>name</w:t>
      </w:r>
      <w:r>
        <w:t xml:space="preserve"> of the town. It should also have </w:t>
      </w:r>
      <w:r w:rsidRPr="004458BC">
        <w:rPr>
          <w:b/>
        </w:rPr>
        <w:t>3 more methods</w:t>
      </w:r>
      <w:r>
        <w:t>:</w:t>
      </w:r>
    </w:p>
    <w:p w:rsidR="00232532" w:rsidRDefault="00232532" w:rsidP="00410A0E">
      <w:pPr>
        <w:pStyle w:val="ListParagraph"/>
        <w:numPr>
          <w:ilvl w:val="0"/>
          <w:numId w:val="4"/>
        </w:numPr>
      </w:pPr>
      <w:r w:rsidRPr="004458BC">
        <w:rPr>
          <w:rFonts w:ascii="Consolas" w:hAnsi="Consolas"/>
          <w:b/>
        </w:rPr>
        <w:t>set_latitude(latitude)</w:t>
      </w:r>
      <w:r>
        <w:t xml:space="preserve"> - set an attribute called latitude to the given one</w:t>
      </w:r>
    </w:p>
    <w:p w:rsidR="00232532" w:rsidRDefault="00232532" w:rsidP="00410A0E">
      <w:pPr>
        <w:pStyle w:val="ListParagraph"/>
        <w:numPr>
          <w:ilvl w:val="0"/>
          <w:numId w:val="4"/>
        </w:numPr>
      </w:pPr>
      <w:r w:rsidRPr="004458BC">
        <w:rPr>
          <w:rFonts w:ascii="Consolas" w:hAnsi="Consolas"/>
          <w:b/>
        </w:rPr>
        <w:t>set_longitude(longitude)</w:t>
      </w:r>
      <w:r>
        <w:t xml:space="preserve"> - set an attribute called longitude to the given one</w:t>
      </w:r>
    </w:p>
    <w:p w:rsidR="00232532" w:rsidRDefault="00232532" w:rsidP="00410A0E">
      <w:pPr>
        <w:pStyle w:val="ListParagraph"/>
        <w:numPr>
          <w:ilvl w:val="0"/>
          <w:numId w:val="4"/>
        </w:numPr>
      </w:pPr>
      <w:r w:rsidRPr="004458BC">
        <w:rPr>
          <w:rFonts w:ascii="Consolas" w:hAnsi="Consolas"/>
          <w:b/>
        </w:rPr>
        <w:t>__repr__</w:t>
      </w:r>
      <w:r>
        <w:t xml:space="preserve"> - return representation of the object in the following string format: </w:t>
      </w:r>
      <w:r w:rsidR="004458BC">
        <w:br/>
      </w:r>
      <w:r w:rsidRPr="004458BC">
        <w:rPr>
          <w:rFonts w:ascii="Consolas" w:hAnsi="Consolas"/>
          <w:b/>
        </w:rPr>
        <w:t>"Town: {name} | Latitude: {latitude} | Longitude: {longitude}"</w:t>
      </w:r>
    </w:p>
    <w:p w:rsidR="004458BC" w:rsidRPr="00167B0D" w:rsidRDefault="004458BC" w:rsidP="004458B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4458BC" w:rsidRPr="0053582A" w:rsidTr="000E6EF8">
        <w:tc>
          <w:tcPr>
            <w:tcW w:w="5552" w:type="dxa"/>
            <w:shd w:val="clear" w:color="auto" w:fill="D9D9D9" w:themeFill="background1" w:themeFillShade="D9"/>
          </w:tcPr>
          <w:p w:rsidR="004458BC" w:rsidRPr="0053582A" w:rsidRDefault="004458BC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458BC" w:rsidRPr="0053582A" w:rsidRDefault="004458BC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58BC" w:rsidRPr="0053582A" w:rsidTr="000E6EF8">
        <w:tc>
          <w:tcPr>
            <w:tcW w:w="5552" w:type="dxa"/>
          </w:tcPr>
          <w:p w:rsidR="004458BC" w:rsidRPr="004458BC" w:rsidRDefault="004458BC" w:rsidP="004458B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458BC"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:rsidR="004458BC" w:rsidRPr="004458BC" w:rsidRDefault="004458BC" w:rsidP="004458B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458BC"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:rsidR="004458BC" w:rsidRPr="004458BC" w:rsidRDefault="004458BC" w:rsidP="004458B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458BC"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:rsidR="004458BC" w:rsidRPr="0053582A" w:rsidRDefault="004458BC" w:rsidP="00101CC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458BC"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</w:tcPr>
          <w:p w:rsidR="004458BC" w:rsidRPr="0053582A" w:rsidRDefault="000E6EF8" w:rsidP="00101CC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E6EF8"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:rsidR="004458BC" w:rsidRDefault="001E7133" w:rsidP="001E7133">
      <w:pPr>
        <w:pStyle w:val="Heading2"/>
      </w:pPr>
      <w:r>
        <w:t>Class</w:t>
      </w:r>
    </w:p>
    <w:p w:rsidR="001E7133" w:rsidRDefault="001E7133" w:rsidP="001E7133">
      <w:r>
        <w:t xml:space="preserve">Create a </w:t>
      </w:r>
      <w:r w:rsidRPr="001E7133">
        <w:rPr>
          <w:b/>
        </w:rPr>
        <w:t>class Class</w:t>
      </w:r>
      <w:r>
        <w:t xml:space="preserve">. The </w:t>
      </w:r>
      <w:r w:rsidRPr="001E7133">
        <w:rPr>
          <w:rFonts w:ascii="Consolas" w:hAnsi="Consolas"/>
          <w:b/>
        </w:rPr>
        <w:t>__init__</w:t>
      </w:r>
      <w:r>
        <w:t xml:space="preserve"> method should receive the </w:t>
      </w:r>
      <w:r w:rsidRPr="001E7133">
        <w:rPr>
          <w:b/>
        </w:rPr>
        <w:t>name</w:t>
      </w:r>
      <w:r>
        <w:t xml:space="preserve"> of the class. It should also have </w:t>
      </w:r>
      <w:r w:rsidRPr="001E7133">
        <w:rPr>
          <w:b/>
        </w:rPr>
        <w:t>2 lists</w:t>
      </w:r>
      <w:r>
        <w:t xml:space="preserve"> (</w:t>
      </w:r>
      <w:r w:rsidRPr="001E7133">
        <w:rPr>
          <w:rFonts w:ascii="Consolas" w:hAnsi="Consolas"/>
          <w:b/>
        </w:rPr>
        <w:t>students</w:t>
      </w:r>
      <w:r>
        <w:t xml:space="preserve"> and </w:t>
      </w:r>
      <w:r w:rsidRPr="001E7133">
        <w:rPr>
          <w:rFonts w:ascii="Consolas" w:hAnsi="Consolas"/>
          <w:b/>
        </w:rPr>
        <w:t>grades</w:t>
      </w:r>
      <w:r>
        <w:t xml:space="preserve">). Create a </w:t>
      </w:r>
      <w:r w:rsidRPr="001E7133">
        <w:rPr>
          <w:b/>
        </w:rPr>
        <w:t xml:space="preserve">class attribute </w:t>
      </w:r>
      <w:r w:rsidRPr="001E7133">
        <w:rPr>
          <w:rFonts w:ascii="Consolas" w:hAnsi="Consolas"/>
          <w:b/>
        </w:rPr>
        <w:t>__students_count</w:t>
      </w:r>
      <w:r>
        <w:t xml:space="preserve"> equal to </w:t>
      </w:r>
      <w:r w:rsidRPr="001E7133">
        <w:rPr>
          <w:b/>
        </w:rPr>
        <w:t>22</w:t>
      </w:r>
      <w:r>
        <w:t xml:space="preserve">. The class should also have </w:t>
      </w:r>
      <w:r w:rsidRPr="001E7133">
        <w:rPr>
          <w:b/>
        </w:rPr>
        <w:t>3 additional methods</w:t>
      </w:r>
      <w:r>
        <w:t>:</w:t>
      </w:r>
    </w:p>
    <w:p w:rsidR="001E7133" w:rsidRDefault="001E7133" w:rsidP="00410A0E">
      <w:pPr>
        <w:pStyle w:val="ListParagraph"/>
        <w:numPr>
          <w:ilvl w:val="0"/>
          <w:numId w:val="5"/>
        </w:numPr>
      </w:pPr>
      <w:r w:rsidRPr="001E7133">
        <w:rPr>
          <w:rFonts w:ascii="Consolas" w:hAnsi="Consolas"/>
          <w:b/>
        </w:rPr>
        <w:t>add_student(name, grade)</w:t>
      </w:r>
      <w:r>
        <w:t xml:space="preserve"> - if there is </w:t>
      </w:r>
      <w:r w:rsidRPr="007D5964">
        <w:rPr>
          <w:b/>
        </w:rPr>
        <w:t>space</w:t>
      </w:r>
      <w:r>
        <w:t xml:space="preserve"> in the class, </w:t>
      </w:r>
      <w:r w:rsidRPr="007D5964">
        <w:rPr>
          <w:b/>
        </w:rPr>
        <w:t>add</w:t>
      </w:r>
      <w:r>
        <w:t xml:space="preserve"> the </w:t>
      </w:r>
      <w:r w:rsidRPr="007D5964">
        <w:rPr>
          <w:b/>
        </w:rPr>
        <w:t>student</w:t>
      </w:r>
      <w:r>
        <w:t xml:space="preserve"> and the </w:t>
      </w:r>
      <w:r w:rsidRPr="007D5964">
        <w:rPr>
          <w:b/>
        </w:rPr>
        <w:t>grade</w:t>
      </w:r>
      <w:r>
        <w:t xml:space="preserve"> in the two lists</w:t>
      </w:r>
    </w:p>
    <w:p w:rsidR="001E7133" w:rsidRDefault="001E7133" w:rsidP="00410A0E">
      <w:pPr>
        <w:pStyle w:val="ListParagraph"/>
        <w:numPr>
          <w:ilvl w:val="0"/>
          <w:numId w:val="5"/>
        </w:numPr>
      </w:pPr>
      <w:r w:rsidRPr="001E7133">
        <w:rPr>
          <w:rFonts w:ascii="Consolas" w:hAnsi="Consolas"/>
          <w:b/>
        </w:rPr>
        <w:t>get_average_grade()</w:t>
      </w:r>
      <w:r>
        <w:t xml:space="preserve"> - returns the </w:t>
      </w:r>
      <w:r w:rsidRPr="007D5964">
        <w:rPr>
          <w:b/>
        </w:rPr>
        <w:t>average</w:t>
      </w:r>
      <w:r>
        <w:t xml:space="preserve"> of all existing </w:t>
      </w:r>
      <w:r w:rsidRPr="007D5964">
        <w:rPr>
          <w:b/>
        </w:rPr>
        <w:t>grades</w:t>
      </w:r>
      <w:r>
        <w:t xml:space="preserve"> formatted to the </w:t>
      </w:r>
      <w:r w:rsidRPr="007D5964">
        <w:rPr>
          <w:b/>
        </w:rPr>
        <w:t>second decimal</w:t>
      </w:r>
      <w:r>
        <w:t xml:space="preserve"> point</w:t>
      </w:r>
    </w:p>
    <w:p w:rsidR="001E7133" w:rsidRDefault="001E7133" w:rsidP="00410A0E">
      <w:pPr>
        <w:pStyle w:val="ListParagraph"/>
        <w:numPr>
          <w:ilvl w:val="0"/>
          <w:numId w:val="5"/>
        </w:numPr>
      </w:pPr>
      <w:r w:rsidRPr="001E7133">
        <w:rPr>
          <w:rFonts w:ascii="Consolas" w:hAnsi="Consolas"/>
          <w:b/>
        </w:rPr>
        <w:t>__repr__</w:t>
      </w:r>
      <w:r>
        <w:t xml:space="preserve"> - returns the string</w:t>
      </w:r>
      <w:r w:rsidR="007D5964">
        <w:t xml:space="preserve"> (</w:t>
      </w:r>
      <w:r w:rsidR="007D5964" w:rsidRPr="007D5964">
        <w:rPr>
          <w:b/>
        </w:rPr>
        <w:t>single line</w:t>
      </w:r>
      <w:r w:rsidR="007D5964">
        <w:t>)</w:t>
      </w:r>
      <w:r>
        <w:t xml:space="preserve">: </w:t>
      </w:r>
      <w:r w:rsidRPr="007D5964"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</w:t>
      </w:r>
      <w:r w:rsidR="007D5964">
        <w:t>seperated</w:t>
      </w:r>
      <w:r>
        <w:t xml:space="preserve"> by </w:t>
      </w:r>
      <w:r w:rsidRPr="007D5964">
        <w:rPr>
          <w:rFonts w:ascii="Consolas" w:hAnsi="Consolas"/>
          <w:b/>
        </w:rPr>
        <w:t>", "</w:t>
      </w:r>
    </w:p>
    <w:p w:rsidR="007D5964" w:rsidRPr="00167B0D" w:rsidRDefault="007D5964" w:rsidP="007D596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580"/>
      </w:tblGrid>
      <w:tr w:rsidR="007D5964" w:rsidRPr="0053582A" w:rsidTr="007D5964">
        <w:tc>
          <w:tcPr>
            <w:tcW w:w="4832" w:type="dxa"/>
            <w:shd w:val="clear" w:color="auto" w:fill="D9D9D9" w:themeFill="background1" w:themeFillShade="D9"/>
          </w:tcPr>
          <w:p w:rsidR="007D5964" w:rsidRPr="0053582A" w:rsidRDefault="007D5964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7D5964" w:rsidRPr="0053582A" w:rsidRDefault="007D5964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D5964" w:rsidRPr="0053582A" w:rsidTr="007D5964">
        <w:tc>
          <w:tcPr>
            <w:tcW w:w="4832" w:type="dxa"/>
          </w:tcPr>
          <w:p w:rsidR="007D5964" w:rsidRPr="007D5964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D5964"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:rsidR="007D5964" w:rsidRPr="007D5964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D5964"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:rsidR="007D5964" w:rsidRPr="007D5964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D5964"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:rsidR="007D5964" w:rsidRPr="007D5964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D5964"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:rsidR="007D5964" w:rsidRPr="0053582A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D5964"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</w:tcPr>
          <w:p w:rsidR="007D5964" w:rsidRPr="0053582A" w:rsidRDefault="007D5964" w:rsidP="00101CC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D5964"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:rsidR="001E7133" w:rsidRDefault="001E7133" w:rsidP="001E7133"/>
    <w:p w:rsidR="00C60738" w:rsidRDefault="00C60738" w:rsidP="001E7133"/>
    <w:p w:rsidR="00C60738" w:rsidRDefault="00C60738" w:rsidP="00C60738">
      <w:pPr>
        <w:pStyle w:val="Heading2"/>
      </w:pPr>
      <w:r>
        <w:lastRenderedPageBreak/>
        <w:t>Inventory</w:t>
      </w:r>
    </w:p>
    <w:p w:rsidR="00C60738" w:rsidRDefault="00C60738" w:rsidP="00C60738">
      <w:r>
        <w:t xml:space="preserve">Create a </w:t>
      </w:r>
      <w:r w:rsidRPr="00F05676">
        <w:rPr>
          <w:b/>
        </w:rPr>
        <w:t>class Inventory</w:t>
      </w:r>
      <w:r>
        <w:t xml:space="preserve">. The </w:t>
      </w:r>
      <w:r w:rsidRPr="00F05676">
        <w:rPr>
          <w:b/>
        </w:rPr>
        <w:t>__init__</w:t>
      </w:r>
      <w:r>
        <w:t xml:space="preserve"> method should accept only the </w:t>
      </w:r>
      <w:r w:rsidRPr="00F05676">
        <w:rPr>
          <w:b/>
        </w:rPr>
        <w:t>capacity</w:t>
      </w:r>
      <w:r>
        <w:t xml:space="preserve"> of the inventory. The capacity should be a </w:t>
      </w:r>
      <w:r w:rsidRPr="00F05676">
        <w:rPr>
          <w:b/>
        </w:rPr>
        <w:t>private attribute</w:t>
      </w:r>
      <w:r>
        <w:t xml:space="preserve"> (</w:t>
      </w:r>
      <w:r w:rsidRPr="00F05676">
        <w:rPr>
          <w:rFonts w:ascii="Consolas" w:hAnsi="Consolas"/>
          <w:b/>
        </w:rPr>
        <w:t>__capacity</w:t>
      </w:r>
      <w:r>
        <w:t>).</w:t>
      </w:r>
      <w:r w:rsidR="009A4812">
        <w:t xml:space="preserve"> You can read more about private attributes </w:t>
      </w:r>
      <w:hyperlink r:id="rId10" w:history="1">
        <w:r w:rsidR="009A4812" w:rsidRPr="009A4812">
          <w:rPr>
            <w:rStyle w:val="Hyperlink"/>
          </w:rPr>
          <w:t>here</w:t>
        </w:r>
      </w:hyperlink>
      <w:r w:rsidR="009A4812">
        <w:t>.</w:t>
      </w:r>
      <w:r>
        <w:t xml:space="preserve"> Each inventory should also have an attribute called </w:t>
      </w:r>
      <w:r w:rsidRPr="00F05676">
        <w:rPr>
          <w:rFonts w:ascii="Consolas" w:hAnsi="Consolas"/>
          <w:b/>
        </w:rPr>
        <w:t>items</w:t>
      </w:r>
      <w:r>
        <w:t>, where all the items will be stored.</w:t>
      </w:r>
      <w:r w:rsidR="009A4812">
        <w:t xml:space="preserve"> The class should also have </w:t>
      </w:r>
      <w:r w:rsidR="009A4812" w:rsidRPr="00F05676">
        <w:rPr>
          <w:b/>
        </w:rPr>
        <w:t>3 methods</w:t>
      </w:r>
      <w:r w:rsidR="009A4812">
        <w:t>:</w:t>
      </w:r>
    </w:p>
    <w:p w:rsidR="009A4812" w:rsidRDefault="009A4812" w:rsidP="00410A0E">
      <w:pPr>
        <w:pStyle w:val="ListParagraph"/>
        <w:numPr>
          <w:ilvl w:val="0"/>
          <w:numId w:val="6"/>
        </w:numPr>
      </w:pPr>
      <w:r w:rsidRPr="00F05676">
        <w:rPr>
          <w:rFonts w:ascii="Consolas" w:hAnsi="Consolas"/>
          <w:b/>
        </w:rPr>
        <w:t>add_item(item)</w:t>
      </w:r>
      <w:r>
        <w:t xml:space="preserve"> - adds the item in the inventory if there is space for it</w:t>
      </w:r>
      <w:r w:rsidR="00293DAE">
        <w:t xml:space="preserve">. Otherwise, </w:t>
      </w:r>
      <w:r w:rsidR="00CF2239">
        <w:t>returns</w:t>
      </w:r>
      <w:r w:rsidR="00293DAE">
        <w:t xml:space="preserve"> </w:t>
      </w:r>
      <w:r w:rsidR="00F05676">
        <w:br/>
      </w:r>
      <w:r w:rsidR="00293DAE" w:rsidRPr="00F05676">
        <w:rPr>
          <w:rFonts w:ascii="Consolas" w:hAnsi="Consolas"/>
          <w:b/>
        </w:rPr>
        <w:t>"not enough room in the inventory"</w:t>
      </w:r>
    </w:p>
    <w:p w:rsidR="009A4812" w:rsidRDefault="009A4812" w:rsidP="00410A0E">
      <w:pPr>
        <w:pStyle w:val="ListParagraph"/>
        <w:numPr>
          <w:ilvl w:val="0"/>
          <w:numId w:val="6"/>
        </w:numPr>
      </w:pPr>
      <w:r w:rsidRPr="00F05676">
        <w:rPr>
          <w:rFonts w:ascii="Consolas" w:hAnsi="Consolas"/>
          <w:b/>
        </w:rPr>
        <w:t>get_capacity()</w:t>
      </w:r>
      <w:r>
        <w:t xml:space="preserve"> - returns the value of </w:t>
      </w:r>
      <w:r w:rsidRPr="00F05676">
        <w:rPr>
          <w:rFonts w:ascii="Consolas" w:hAnsi="Consolas"/>
          <w:b/>
        </w:rPr>
        <w:t>__capacity</w:t>
      </w:r>
    </w:p>
    <w:p w:rsidR="009A4812" w:rsidRDefault="009A4812" w:rsidP="00410A0E">
      <w:pPr>
        <w:pStyle w:val="ListParagraph"/>
        <w:numPr>
          <w:ilvl w:val="0"/>
          <w:numId w:val="6"/>
        </w:numPr>
      </w:pPr>
      <w:r w:rsidRPr="00F05676">
        <w:rPr>
          <w:rFonts w:ascii="Consolas" w:hAnsi="Consolas"/>
          <w:b/>
        </w:rPr>
        <w:t>__repr__()</w:t>
      </w:r>
      <w:r>
        <w:t xml:space="preserve"> - returns </w:t>
      </w:r>
      <w:r w:rsidRPr="00F05676">
        <w:rPr>
          <w:rFonts w:ascii="Consolas" w:hAnsi="Consolas"/>
          <w:b/>
        </w:rPr>
        <w:t>"Items: {items}. Capacity left: {</w:t>
      </w:r>
      <w:r w:rsidR="00710052" w:rsidRPr="00F05676">
        <w:rPr>
          <w:rFonts w:ascii="Consolas" w:hAnsi="Consolas"/>
          <w:b/>
        </w:rPr>
        <w:t>left_capacity</w:t>
      </w:r>
      <w:r w:rsidRPr="00F05676">
        <w:rPr>
          <w:rFonts w:ascii="Consolas" w:hAnsi="Consolas"/>
          <w:b/>
        </w:rPr>
        <w:t>}"</w:t>
      </w:r>
      <w:r w:rsidR="00F05676">
        <w:t xml:space="preserve">. The items should be separated by </w:t>
      </w:r>
      <w:r w:rsidR="00F05676" w:rsidRPr="00F05676">
        <w:rPr>
          <w:rFonts w:ascii="Consolas" w:hAnsi="Consolas"/>
          <w:b/>
        </w:rPr>
        <w:t>", "</w:t>
      </w:r>
    </w:p>
    <w:p w:rsidR="00293DAE" w:rsidRPr="00167B0D" w:rsidRDefault="00293DAE" w:rsidP="00293DA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580"/>
      </w:tblGrid>
      <w:tr w:rsidR="00293DAE" w:rsidRPr="0053582A" w:rsidTr="00101CC2">
        <w:tc>
          <w:tcPr>
            <w:tcW w:w="4832" w:type="dxa"/>
            <w:shd w:val="clear" w:color="auto" w:fill="D9D9D9" w:themeFill="background1" w:themeFillShade="D9"/>
          </w:tcPr>
          <w:p w:rsidR="00293DAE" w:rsidRPr="0053582A" w:rsidRDefault="00293DAE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293DAE" w:rsidRPr="0053582A" w:rsidRDefault="00293DAE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93DAE" w:rsidRPr="0053582A" w:rsidTr="00101CC2">
        <w:tc>
          <w:tcPr>
            <w:tcW w:w="4832" w:type="dxa"/>
          </w:tcPr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inventory.add_item("bottle")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:rsidR="00293DAE" w:rsidRPr="0053582A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</w:tcPr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5676"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5676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5676"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:rsidR="00293DAE" w:rsidRPr="0053582A" w:rsidRDefault="00F05676" w:rsidP="00F0567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5676"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:rsidR="00C42278" w:rsidRDefault="00070DD4" w:rsidP="00833472">
      <w:pPr>
        <w:pStyle w:val="Heading2"/>
      </w:pPr>
      <w:r>
        <w:t>Articles</w:t>
      </w:r>
    </w:p>
    <w:p w:rsidR="00070DD4" w:rsidRDefault="00070DD4" w:rsidP="00070DD4">
      <w:r>
        <w:t xml:space="preserve">Create a </w:t>
      </w:r>
      <w:r w:rsidRPr="00070DD4">
        <w:rPr>
          <w:b/>
        </w:rPr>
        <w:t>class Article</w:t>
      </w:r>
      <w:r>
        <w:t xml:space="preserve">. The </w:t>
      </w:r>
      <w:r w:rsidRPr="00070DD4">
        <w:rPr>
          <w:rFonts w:ascii="Consolas" w:hAnsi="Consolas"/>
          <w:b/>
        </w:rPr>
        <w:t>__init__</w:t>
      </w:r>
      <w:r>
        <w:t xml:space="preserve"> method should accept </w:t>
      </w:r>
      <w:r w:rsidRPr="00070DD4">
        <w:rPr>
          <w:b/>
        </w:rPr>
        <w:t>3 arguments</w:t>
      </w:r>
      <w:r>
        <w:t xml:space="preserve">: </w:t>
      </w:r>
      <w:r w:rsidRPr="001B54BA">
        <w:rPr>
          <w:rFonts w:ascii="Consolas" w:hAnsi="Consolas"/>
          <w:b/>
        </w:rPr>
        <w:t>title</w:t>
      </w:r>
      <w:r>
        <w:t xml:space="preserve">, </w:t>
      </w:r>
      <w:r w:rsidRPr="001B54BA">
        <w:rPr>
          <w:rFonts w:ascii="Consolas" w:hAnsi="Consolas"/>
          <w:b/>
        </w:rPr>
        <w:t>content</w:t>
      </w:r>
      <w:r>
        <w:t xml:space="preserve">, </w:t>
      </w:r>
      <w:r w:rsidRPr="001B54BA">
        <w:rPr>
          <w:rFonts w:ascii="Consolas" w:hAnsi="Consolas"/>
          <w:b/>
        </w:rPr>
        <w:t>author</w:t>
      </w:r>
      <w:r>
        <w:t xml:space="preserve">. The class should also have </w:t>
      </w:r>
      <w:r w:rsidRPr="001B54BA">
        <w:rPr>
          <w:b/>
        </w:rPr>
        <w:t>4 methods</w:t>
      </w:r>
      <w:r>
        <w:t>:</w:t>
      </w:r>
    </w:p>
    <w:p w:rsidR="00070DD4" w:rsidRDefault="00070DD4" w:rsidP="00410A0E">
      <w:pPr>
        <w:pStyle w:val="ListParagraph"/>
        <w:numPr>
          <w:ilvl w:val="0"/>
          <w:numId w:val="8"/>
        </w:numPr>
      </w:pPr>
      <w:r w:rsidRPr="001B54BA"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:rsidR="00070DD4" w:rsidRDefault="00070DD4" w:rsidP="00410A0E">
      <w:pPr>
        <w:pStyle w:val="ListParagraph"/>
        <w:numPr>
          <w:ilvl w:val="0"/>
          <w:numId w:val="8"/>
        </w:numPr>
      </w:pPr>
      <w:r w:rsidRPr="001B54BA">
        <w:rPr>
          <w:rFonts w:ascii="Consolas" w:hAnsi="Consolas"/>
          <w:b/>
        </w:rPr>
        <w:t>change_author(new_author)</w:t>
      </w:r>
      <w:r>
        <w:t xml:space="preserve"> - changes the old author to with the new one</w:t>
      </w:r>
    </w:p>
    <w:p w:rsidR="00070DD4" w:rsidRDefault="00070DD4" w:rsidP="00410A0E">
      <w:pPr>
        <w:pStyle w:val="ListParagraph"/>
        <w:numPr>
          <w:ilvl w:val="0"/>
          <w:numId w:val="8"/>
        </w:numPr>
      </w:pPr>
      <w:r w:rsidRPr="001B54BA"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:rsidR="00070DD4" w:rsidRDefault="00070DD4" w:rsidP="00410A0E">
      <w:pPr>
        <w:pStyle w:val="ListParagraph"/>
        <w:numPr>
          <w:ilvl w:val="0"/>
          <w:numId w:val="8"/>
        </w:numPr>
      </w:pPr>
      <w:r w:rsidRPr="001B54BA">
        <w:rPr>
          <w:rFonts w:ascii="Consolas" w:hAnsi="Consolas"/>
          <w:b/>
        </w:rPr>
        <w:t>__repr__()</w:t>
      </w:r>
      <w:r>
        <w:t xml:space="preserve"> - returns the following string </w:t>
      </w:r>
      <w:r w:rsidRPr="001B54BA">
        <w:rPr>
          <w:rFonts w:ascii="Consolas" w:hAnsi="Consolas"/>
          <w:b/>
        </w:rPr>
        <w:t>"{title} - {content}: {author}"</w:t>
      </w:r>
    </w:p>
    <w:p w:rsidR="001B54BA" w:rsidRPr="00167B0D" w:rsidRDefault="001B54BA" w:rsidP="001B54B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1B54BA" w:rsidRPr="0053582A" w:rsidTr="00101CC2">
        <w:tc>
          <w:tcPr>
            <w:tcW w:w="5642" w:type="dxa"/>
            <w:shd w:val="clear" w:color="auto" w:fill="D9D9D9" w:themeFill="background1" w:themeFillShade="D9"/>
          </w:tcPr>
          <w:p w:rsidR="001B54BA" w:rsidRPr="0053582A" w:rsidRDefault="001B54BA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B54BA" w:rsidRPr="0053582A" w:rsidRDefault="001B54BA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B54BA" w:rsidRPr="0053582A" w:rsidTr="00101CC2">
        <w:tc>
          <w:tcPr>
            <w:tcW w:w="5642" w:type="dxa"/>
          </w:tcPr>
          <w:p w:rsidR="001B54BA" w:rsidRPr="001B54B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B54BA">
              <w:rPr>
                <w:rFonts w:ascii="Consolas" w:hAnsi="Consolas"/>
                <w:sz w:val="24"/>
                <w:szCs w:val="24"/>
              </w:rPr>
              <w:t>article = Article("some title", "some content", "some author")</w:t>
            </w:r>
          </w:p>
          <w:p w:rsidR="001B54BA" w:rsidRPr="001B54B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B54BA"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:rsidR="001B54BA" w:rsidRPr="001B54B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B54BA"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:rsidR="001B54BA" w:rsidRPr="001B54B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B54BA"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:rsidR="001B54BA" w:rsidRPr="0053582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B54BA"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</w:tcPr>
          <w:p w:rsidR="001B54BA" w:rsidRPr="0053582A" w:rsidRDefault="001B54BA" w:rsidP="00101CC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</w:t>
            </w:r>
            <w:r w:rsidRPr="001B54BA">
              <w:rPr>
                <w:rFonts w:ascii="Consolas" w:hAnsi="Consolas"/>
                <w:bCs/>
                <w:sz w:val="24"/>
                <w:szCs w:val="24"/>
              </w:rPr>
              <w:t>ew title - new content: new author</w:t>
            </w:r>
          </w:p>
        </w:tc>
      </w:tr>
    </w:tbl>
    <w:p w:rsidR="00070DD4" w:rsidRDefault="00176ACF" w:rsidP="00176ACF">
      <w:pPr>
        <w:pStyle w:val="Heading2"/>
      </w:pPr>
      <w:r>
        <w:lastRenderedPageBreak/>
        <w:t>* Vehicle</w:t>
      </w:r>
    </w:p>
    <w:p w:rsidR="00176ACF" w:rsidRDefault="00176ACF" w:rsidP="00176ACF">
      <w:r>
        <w:t xml:space="preserve">Create a </w:t>
      </w:r>
      <w:r w:rsidRPr="00E21798">
        <w:rPr>
          <w:b/>
        </w:rPr>
        <w:t>class Vehicle</w:t>
      </w:r>
      <w:r>
        <w:t xml:space="preserve">. The </w:t>
      </w:r>
      <w:r w:rsidRPr="00E21798">
        <w:rPr>
          <w:rFonts w:ascii="Consolas" w:hAnsi="Consolas"/>
          <w:b/>
        </w:rPr>
        <w:t>__init__</w:t>
      </w:r>
      <w:r>
        <w:t xml:space="preserve"> method should receive: </w:t>
      </w:r>
      <w:r w:rsidRPr="00E21798">
        <w:rPr>
          <w:rFonts w:ascii="Consolas" w:hAnsi="Consolas"/>
          <w:b/>
        </w:rPr>
        <w:t>typ</w:t>
      </w:r>
      <w:r>
        <w:t xml:space="preserve">e, </w:t>
      </w:r>
      <w:r w:rsidRPr="00E21798">
        <w:rPr>
          <w:rFonts w:ascii="Consolas" w:hAnsi="Consolas"/>
          <w:b/>
        </w:rPr>
        <w:t>model</w:t>
      </w:r>
      <w:r>
        <w:t xml:space="preserve">, </w:t>
      </w:r>
      <w:r w:rsidRPr="00E21798">
        <w:rPr>
          <w:rFonts w:ascii="Consolas" w:hAnsi="Consolas"/>
          <w:b/>
        </w:rPr>
        <w:t>price</w:t>
      </w:r>
      <w:r>
        <w:t xml:space="preserve">. You should also set the </w:t>
      </w:r>
      <w:r w:rsidRPr="00E21798">
        <w:rPr>
          <w:rFonts w:ascii="Consolas" w:hAnsi="Consolas"/>
          <w:b/>
        </w:rPr>
        <w:t>owner</w:t>
      </w:r>
      <w:r>
        <w:t xml:space="preserve"> to </w:t>
      </w:r>
      <w:r w:rsidRPr="00E21798">
        <w:rPr>
          <w:rFonts w:ascii="Consolas" w:hAnsi="Consolas"/>
          <w:b/>
        </w:rPr>
        <w:t>None</w:t>
      </w:r>
      <w:r>
        <w:t>. The class should have the following methods:</w:t>
      </w:r>
    </w:p>
    <w:p w:rsidR="00176ACF" w:rsidRDefault="00176ACF" w:rsidP="00410A0E">
      <w:pPr>
        <w:pStyle w:val="ListParagraph"/>
        <w:numPr>
          <w:ilvl w:val="0"/>
          <w:numId w:val="9"/>
        </w:numPr>
      </w:pPr>
      <w:r w:rsidRPr="00E21798">
        <w:rPr>
          <w:rFonts w:ascii="Consolas" w:hAnsi="Consolas"/>
          <w:b/>
        </w:rPr>
        <w:t>buy(money, owner)</w:t>
      </w:r>
      <w:r>
        <w:t xml:space="preserve"> - if the person </w:t>
      </w:r>
      <w:r w:rsidRPr="00E21798">
        <w:rPr>
          <w:b/>
        </w:rPr>
        <w:t>has enough money</w:t>
      </w:r>
      <w:r>
        <w:t xml:space="preserve"> and the </w:t>
      </w:r>
      <w:r w:rsidR="00E21798">
        <w:t>vehicle</w:t>
      </w:r>
      <w:r>
        <w:t xml:space="preserve"> has </w:t>
      </w:r>
      <w:r w:rsidRPr="00E21798">
        <w:rPr>
          <w:b/>
        </w:rPr>
        <w:t>no owner</w:t>
      </w:r>
      <w:r>
        <w:t xml:space="preserve">, </w:t>
      </w:r>
      <w:r w:rsidR="00F8386F">
        <w:t>returns</w:t>
      </w:r>
      <w:r>
        <w:t xml:space="preserve">: </w:t>
      </w:r>
      <w:r w:rsidRPr="00E21798">
        <w:rPr>
          <w:rFonts w:ascii="Consolas" w:hAnsi="Consolas"/>
          <w:b/>
        </w:rPr>
        <w:t xml:space="preserve">"Successfully bought </w:t>
      </w:r>
      <w:r w:rsidR="00ED5D4B">
        <w:rPr>
          <w:rFonts w:ascii="Consolas" w:hAnsi="Consolas"/>
          <w:b/>
        </w:rPr>
        <w:t xml:space="preserve">a </w:t>
      </w:r>
      <w:r w:rsidRPr="00E21798">
        <w:rPr>
          <w:rFonts w:ascii="Consolas" w:hAnsi="Consolas"/>
          <w:b/>
        </w:rPr>
        <w:t>{type}. Change {change}"</w:t>
      </w:r>
      <w:r>
        <w:t xml:space="preserve"> and </w:t>
      </w:r>
      <w:r w:rsidRPr="00E21798">
        <w:rPr>
          <w:b/>
        </w:rPr>
        <w:t>sets</w:t>
      </w:r>
      <w:r>
        <w:t xml:space="preserve"> the </w:t>
      </w:r>
      <w:r w:rsidRPr="00E21798">
        <w:rPr>
          <w:b/>
        </w:rPr>
        <w:t>owner</w:t>
      </w:r>
      <w:r>
        <w:t xml:space="preserve"> to the given one. If the </w:t>
      </w:r>
      <w:r w:rsidRPr="00E21798">
        <w:rPr>
          <w:b/>
        </w:rPr>
        <w:t>money is not enough</w:t>
      </w:r>
      <w:r>
        <w:t xml:space="preserve">, </w:t>
      </w:r>
      <w:r w:rsidR="00F8386F">
        <w:t>return</w:t>
      </w:r>
      <w:r>
        <w:t xml:space="preserve">: </w:t>
      </w:r>
      <w:r w:rsidRPr="00E21798">
        <w:rPr>
          <w:rFonts w:ascii="Consolas" w:hAnsi="Consolas"/>
          <w:b/>
        </w:rPr>
        <w:t>"Sorry, not enough money"</w:t>
      </w:r>
      <w:r>
        <w:t xml:space="preserve">. If the car </w:t>
      </w:r>
      <w:r w:rsidRPr="00E21798">
        <w:rPr>
          <w:b/>
        </w:rPr>
        <w:t>already has</w:t>
      </w:r>
      <w:r>
        <w:t xml:space="preserve"> an </w:t>
      </w:r>
      <w:r w:rsidRPr="00E21798">
        <w:rPr>
          <w:b/>
        </w:rPr>
        <w:t>owner</w:t>
      </w:r>
      <w:r>
        <w:t xml:space="preserve">, </w:t>
      </w:r>
      <w:r w:rsidR="00F8386F">
        <w:t>return</w:t>
      </w:r>
      <w:r>
        <w:t xml:space="preserve">: </w:t>
      </w:r>
      <w:r w:rsidRPr="00E21798">
        <w:rPr>
          <w:rFonts w:ascii="Consolas" w:hAnsi="Consolas"/>
          <w:b/>
        </w:rPr>
        <w:t>"Car already sold"</w:t>
      </w:r>
    </w:p>
    <w:p w:rsidR="00176ACF" w:rsidRDefault="00176ACF" w:rsidP="00410A0E">
      <w:pPr>
        <w:pStyle w:val="ListParagraph"/>
        <w:numPr>
          <w:ilvl w:val="0"/>
          <w:numId w:val="9"/>
        </w:numPr>
      </w:pPr>
      <w:r w:rsidRPr="00E21798">
        <w:rPr>
          <w:rFonts w:ascii="Consolas" w:hAnsi="Consolas"/>
          <w:b/>
        </w:rPr>
        <w:t>sell()</w:t>
      </w:r>
      <w:r>
        <w:t xml:space="preserve"> - if the car </w:t>
      </w:r>
      <w:r w:rsidRPr="00E21798">
        <w:rPr>
          <w:b/>
        </w:rPr>
        <w:t>has</w:t>
      </w:r>
      <w:r w:rsidR="0012053E" w:rsidRPr="00E21798">
        <w:rPr>
          <w:b/>
        </w:rPr>
        <w:t xml:space="preserve"> an owner</w:t>
      </w:r>
      <w:r w:rsidR="0012053E">
        <w:t xml:space="preserve">, set it to </w:t>
      </w:r>
      <w:r w:rsidR="0012053E" w:rsidRPr="00E21798">
        <w:rPr>
          <w:rFonts w:ascii="Consolas" w:hAnsi="Consolas"/>
          <w:b/>
        </w:rPr>
        <w:t>None</w:t>
      </w:r>
      <w:r w:rsidR="0012053E">
        <w:t xml:space="preserve"> again. Otherwise, </w:t>
      </w:r>
      <w:r w:rsidR="004366CA">
        <w:t>return</w:t>
      </w:r>
      <w:bookmarkStart w:id="0" w:name="_GoBack"/>
      <w:bookmarkEnd w:id="0"/>
      <w:r w:rsidR="0012053E">
        <w:t xml:space="preserve">: </w:t>
      </w:r>
      <w:r w:rsidR="0012053E" w:rsidRPr="00E21798">
        <w:rPr>
          <w:rFonts w:ascii="Consolas" w:hAnsi="Consolas"/>
          <w:b/>
        </w:rPr>
        <w:t>"Vehicle has no owner</w:t>
      </w:r>
      <w:r w:rsidR="0012053E">
        <w:t>"</w:t>
      </w:r>
    </w:p>
    <w:p w:rsidR="0012053E" w:rsidRDefault="0012053E" w:rsidP="00410A0E">
      <w:pPr>
        <w:pStyle w:val="ListParagraph"/>
        <w:numPr>
          <w:ilvl w:val="0"/>
          <w:numId w:val="9"/>
        </w:numPr>
      </w:pPr>
      <w:r w:rsidRPr="00E21798">
        <w:rPr>
          <w:rFonts w:ascii="Consolas" w:hAnsi="Consolas"/>
          <w:b/>
        </w:rPr>
        <w:t>__repr__()</w:t>
      </w:r>
      <w:r>
        <w:t xml:space="preserve"> - returns </w:t>
      </w:r>
      <w:r w:rsidRPr="00E21798">
        <w:rPr>
          <w:rFonts w:ascii="Consolas" w:hAnsi="Consolas"/>
          <w:b/>
        </w:rPr>
        <w:t>"{model} {type} is owned by: {owner}"</w:t>
      </w:r>
      <w:r>
        <w:t xml:space="preserve"> if the vehicle </w:t>
      </w:r>
      <w:r w:rsidRPr="00E21798">
        <w:rPr>
          <w:b/>
        </w:rPr>
        <w:t>has</w:t>
      </w:r>
      <w:r>
        <w:t xml:space="preserve"> an </w:t>
      </w:r>
      <w:r w:rsidRPr="00E21798">
        <w:rPr>
          <w:b/>
        </w:rPr>
        <w:t>owner</w:t>
      </w:r>
      <w:r>
        <w:t xml:space="preserve">. Otherwise, </w:t>
      </w:r>
      <w:r w:rsidR="00E21798">
        <w:t>return</w:t>
      </w:r>
      <w:r>
        <w:t xml:space="preserve">: </w:t>
      </w:r>
      <w:r w:rsidRPr="00E21798">
        <w:rPr>
          <w:rFonts w:ascii="Consolas" w:hAnsi="Consolas"/>
          <w:b/>
        </w:rPr>
        <w:t>"{model} {type}</w:t>
      </w:r>
      <w:r w:rsidR="00E21798" w:rsidRPr="00E21798">
        <w:rPr>
          <w:rFonts w:ascii="Consolas" w:hAnsi="Consolas"/>
          <w:b/>
        </w:rPr>
        <w:t xml:space="preserve"> is on sale: {price}</w:t>
      </w:r>
      <w:r w:rsidRPr="00E21798">
        <w:rPr>
          <w:rFonts w:ascii="Consolas" w:hAnsi="Consolas"/>
          <w:b/>
        </w:rPr>
        <w:t>"</w:t>
      </w:r>
    </w:p>
    <w:p w:rsidR="00876285" w:rsidRPr="00167B0D" w:rsidRDefault="00876285" w:rsidP="0087628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876285" w:rsidRPr="0053582A" w:rsidTr="00ED5D4B">
        <w:tc>
          <w:tcPr>
            <w:tcW w:w="4652" w:type="dxa"/>
            <w:shd w:val="clear" w:color="auto" w:fill="D9D9D9" w:themeFill="background1" w:themeFillShade="D9"/>
          </w:tcPr>
          <w:p w:rsidR="00876285" w:rsidRPr="0053582A" w:rsidRDefault="00876285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:rsidR="00876285" w:rsidRPr="0053582A" w:rsidRDefault="00876285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876285" w:rsidRPr="0053582A" w:rsidTr="00ED5D4B">
        <w:tc>
          <w:tcPr>
            <w:tcW w:w="4652" w:type="dxa"/>
          </w:tcPr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model = "BMW"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price = 30000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print(vehicle)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vehicle.sell()</w:t>
            </w:r>
          </w:p>
          <w:p w:rsidR="00876285" w:rsidRPr="0053582A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60" w:type="dxa"/>
          </w:tcPr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D5D4B"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D5D4B">
              <w:rPr>
                <w:rFonts w:ascii="Consolas" w:hAnsi="Consolas"/>
                <w:bCs/>
                <w:sz w:val="24"/>
                <w:szCs w:val="24"/>
              </w:rPr>
              <w:t>Successfully bought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a</w:t>
            </w:r>
            <w:r w:rsidRPr="00ED5D4B">
              <w:rPr>
                <w:rFonts w:ascii="Consolas" w:hAnsi="Consolas"/>
                <w:bCs/>
                <w:sz w:val="24"/>
                <w:szCs w:val="24"/>
              </w:rPr>
              <w:t xml:space="preserve"> car. Change: 5000.00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D5D4B"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:rsidR="00876285" w:rsidRPr="0053582A" w:rsidRDefault="00ED5D4B" w:rsidP="00ED5D4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D5D4B"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:rsidR="00E21798" w:rsidRDefault="00ED5D4B" w:rsidP="00ED5D4B">
      <w:pPr>
        <w:pStyle w:val="Heading2"/>
      </w:pPr>
      <w:r>
        <w:t>* Movie</w:t>
      </w:r>
    </w:p>
    <w:p w:rsidR="00ED5D4B" w:rsidRDefault="00ED5D4B" w:rsidP="00ED5D4B">
      <w:r>
        <w:t xml:space="preserve">Create a </w:t>
      </w:r>
      <w:r w:rsidRPr="00A0007C">
        <w:rPr>
          <w:b/>
        </w:rPr>
        <w:t>class Movie</w:t>
      </w:r>
      <w:r>
        <w:t xml:space="preserve">. The </w:t>
      </w:r>
      <w:r w:rsidRPr="00A0007C">
        <w:rPr>
          <w:rFonts w:ascii="Consolas" w:hAnsi="Consolas"/>
          <w:b/>
        </w:rPr>
        <w:t>__init__</w:t>
      </w:r>
      <w:r>
        <w:t xml:space="preserve"> method should receive a </w:t>
      </w:r>
      <w:r w:rsidRPr="00A0007C">
        <w:rPr>
          <w:b/>
        </w:rPr>
        <w:t>name</w:t>
      </w:r>
      <w:r>
        <w:t xml:space="preserve"> and </w:t>
      </w:r>
      <w:r w:rsidRPr="00A0007C">
        <w:rPr>
          <w:b/>
        </w:rPr>
        <w:t>director</w:t>
      </w:r>
      <w:r>
        <w:t xml:space="preserve">. It should also have default value of an attribute </w:t>
      </w:r>
      <w:r w:rsidRPr="00A0007C">
        <w:rPr>
          <w:rFonts w:ascii="Consolas" w:hAnsi="Consolas"/>
          <w:b/>
        </w:rPr>
        <w:t>watched</w:t>
      </w:r>
      <w:r>
        <w:t xml:space="preserve"> to be </w:t>
      </w:r>
      <w:r w:rsidRPr="00A0007C">
        <w:rPr>
          <w:rFonts w:ascii="Consolas" w:hAnsi="Consolas"/>
          <w:b/>
        </w:rPr>
        <w:t>False</w:t>
      </w:r>
      <w:r>
        <w:t>.</w:t>
      </w:r>
      <w:r w:rsidR="00101CC2">
        <w:t xml:space="preserve"> There should also be a class attribute </w:t>
      </w:r>
      <w:r w:rsidR="00101CC2" w:rsidRPr="00A0007C">
        <w:rPr>
          <w:rFonts w:ascii="Consolas" w:hAnsi="Consolas"/>
          <w:b/>
        </w:rPr>
        <w:t>__watched_movies</w:t>
      </w:r>
      <w:r w:rsidR="00101CC2">
        <w:t xml:space="preserve"> which will keep track of all the watched movies. The class should have the following methods:</w:t>
      </w:r>
    </w:p>
    <w:p w:rsidR="00101CC2" w:rsidRDefault="00101CC2" w:rsidP="00410A0E">
      <w:pPr>
        <w:pStyle w:val="ListParagraph"/>
        <w:numPr>
          <w:ilvl w:val="0"/>
          <w:numId w:val="10"/>
        </w:numPr>
      </w:pPr>
      <w:r w:rsidRPr="00A0007C"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:rsidR="000C6E97" w:rsidRDefault="00101CC2" w:rsidP="00410A0E">
      <w:pPr>
        <w:pStyle w:val="ListParagraph"/>
        <w:numPr>
          <w:ilvl w:val="0"/>
          <w:numId w:val="10"/>
        </w:numPr>
      </w:pPr>
      <w:r w:rsidRPr="00A0007C">
        <w:rPr>
          <w:rFonts w:ascii="Consolas" w:hAnsi="Consolas"/>
          <w:b/>
        </w:rPr>
        <w:t>change_director(</w:t>
      </w:r>
      <w:r w:rsidR="000C6E97" w:rsidRPr="00A0007C">
        <w:rPr>
          <w:rFonts w:ascii="Consolas" w:hAnsi="Consolas"/>
          <w:b/>
        </w:rPr>
        <w:t>new_director</w:t>
      </w:r>
      <w:r w:rsidRPr="00A0007C">
        <w:rPr>
          <w:rFonts w:ascii="Consolas" w:hAnsi="Consolas"/>
          <w:b/>
        </w:rPr>
        <w:t>)</w:t>
      </w:r>
      <w:r w:rsidR="000C6E97">
        <w:t xml:space="preserve"> - changes the director of the movie</w:t>
      </w:r>
    </w:p>
    <w:p w:rsidR="000C6E97" w:rsidRDefault="000C6E97" w:rsidP="00410A0E">
      <w:pPr>
        <w:pStyle w:val="ListParagraph"/>
        <w:numPr>
          <w:ilvl w:val="0"/>
          <w:numId w:val="10"/>
        </w:numPr>
      </w:pPr>
      <w:r w:rsidRPr="00A0007C">
        <w:rPr>
          <w:rFonts w:ascii="Consolas" w:hAnsi="Consolas"/>
          <w:b/>
        </w:rPr>
        <w:t>watch()</w:t>
      </w:r>
      <w:r>
        <w:t xml:space="preserve"> - change the </w:t>
      </w:r>
      <w:r w:rsidRPr="00A0007C">
        <w:rPr>
          <w:b/>
        </w:rPr>
        <w:t xml:space="preserve">watched </w:t>
      </w:r>
      <w:r>
        <w:t xml:space="preserve">attribute to </w:t>
      </w:r>
      <w:r w:rsidRPr="00A0007C">
        <w:rPr>
          <w:b/>
        </w:rPr>
        <w:t>True</w:t>
      </w:r>
      <w:r>
        <w:t xml:space="preserve"> and </w:t>
      </w:r>
      <w:r w:rsidRPr="00A0007C">
        <w:rPr>
          <w:b/>
        </w:rPr>
        <w:t>increase</w:t>
      </w:r>
      <w:r>
        <w:t xml:space="preserve"> the </w:t>
      </w:r>
      <w:r w:rsidRPr="00A0007C">
        <w:rPr>
          <w:b/>
        </w:rPr>
        <w:t>total watched</w:t>
      </w:r>
      <w:r>
        <w:t xml:space="preserve"> movies class attribute (if the movie </w:t>
      </w:r>
      <w:r w:rsidRPr="00A0007C">
        <w:rPr>
          <w:b/>
        </w:rPr>
        <w:t>is not already watched</w:t>
      </w:r>
      <w:r>
        <w:t>)</w:t>
      </w:r>
    </w:p>
    <w:p w:rsidR="000C6E97" w:rsidRDefault="000C6E97" w:rsidP="00410A0E">
      <w:pPr>
        <w:pStyle w:val="ListParagraph"/>
        <w:numPr>
          <w:ilvl w:val="0"/>
          <w:numId w:val="10"/>
        </w:numPr>
      </w:pPr>
      <w:r w:rsidRPr="00A0007C">
        <w:rPr>
          <w:rFonts w:ascii="Consolas" w:hAnsi="Consolas"/>
          <w:b/>
        </w:rPr>
        <w:t>__repr__()</w:t>
      </w:r>
      <w:r>
        <w:t xml:space="preserve"> - returns </w:t>
      </w:r>
      <w:r w:rsidRPr="00A0007C">
        <w:rPr>
          <w:rFonts w:ascii="Consolas" w:hAnsi="Consolas"/>
          <w:b/>
        </w:rPr>
        <w:t>"Movie name: {name}; Movie director: {director}. Total watched movies: {__wached_movies}"</w:t>
      </w:r>
    </w:p>
    <w:p w:rsidR="000C6E97" w:rsidRDefault="000C6E97" w:rsidP="000C6E97"/>
    <w:p w:rsidR="000C6E97" w:rsidRPr="00167B0D" w:rsidRDefault="000C6E97" w:rsidP="000C6E9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lastRenderedPageBreak/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850"/>
      </w:tblGrid>
      <w:tr w:rsidR="000C6E97" w:rsidRPr="0053582A" w:rsidTr="000C6E97">
        <w:tc>
          <w:tcPr>
            <w:tcW w:w="4562" w:type="dxa"/>
            <w:shd w:val="clear" w:color="auto" w:fill="D9D9D9" w:themeFill="background1" w:themeFillShade="D9"/>
          </w:tcPr>
          <w:p w:rsidR="000C6E97" w:rsidRPr="0053582A" w:rsidRDefault="000C6E97" w:rsidP="004D2B5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0C6E97" w:rsidRPr="0053582A" w:rsidRDefault="000C6E97" w:rsidP="004D2B5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C6E97" w:rsidRPr="0053582A" w:rsidTr="000C6E97">
        <w:tc>
          <w:tcPr>
            <w:tcW w:w="4562" w:type="dxa"/>
          </w:tcPr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first_movie = Movie("Inception", "Christopher Nolan")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:rsidR="000C6E97" w:rsidRPr="000C6E97" w:rsidRDefault="00A0007C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:rsidR="000C6E97" w:rsidRPr="0053582A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</w:tcPr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C6E97"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C6E97"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:rsidR="000C6E97" w:rsidRPr="0053582A" w:rsidRDefault="000C6E97" w:rsidP="000C6E9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C6E97"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:rsidR="000C6E97" w:rsidRPr="00ED5D4B" w:rsidRDefault="000C6E97" w:rsidP="000C6E97"/>
    <w:sectPr w:rsidR="000C6E97" w:rsidRPr="00ED5D4B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EA4" w:rsidRDefault="00423EA4" w:rsidP="00CD5174">
      <w:pPr>
        <w:spacing w:before="0" w:after="0" w:line="240" w:lineRule="auto"/>
      </w:pPr>
      <w:r>
        <w:separator/>
      </w:r>
    </w:p>
  </w:endnote>
  <w:endnote w:type="continuationSeparator" w:id="0">
    <w:p w:rsidR="00423EA4" w:rsidRDefault="00423EA4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CC2" w:rsidRPr="00AC77AD" w:rsidRDefault="00101CC2" w:rsidP="005F464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1CC2" w:rsidRPr="008C2B83" w:rsidRDefault="00101CC2" w:rsidP="005F46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6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6C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101CC2" w:rsidRPr="008C2B83" w:rsidRDefault="00101CC2" w:rsidP="005F46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66C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66C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1CC2" w:rsidRDefault="00101CC2" w:rsidP="005F46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101CC2" w:rsidRDefault="00101CC2" w:rsidP="005F46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1CC2" w:rsidRDefault="00101CC2" w:rsidP="005F46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01CC2" w:rsidRDefault="00101CC2" w:rsidP="005F46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01CC2" w:rsidRDefault="00101CC2" w:rsidP="005F46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01CC2" w:rsidRDefault="00101CC2" w:rsidP="005F46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01CC2" w:rsidRDefault="00101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EA4" w:rsidRDefault="00423EA4" w:rsidP="00CD5174">
      <w:pPr>
        <w:spacing w:before="0" w:after="0" w:line="240" w:lineRule="auto"/>
      </w:pPr>
      <w:r>
        <w:separator/>
      </w:r>
    </w:p>
  </w:footnote>
  <w:footnote w:type="continuationSeparator" w:id="0">
    <w:p w:rsidR="00423EA4" w:rsidRDefault="00423EA4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16701BE"/>
    <w:multiLevelType w:val="hybridMultilevel"/>
    <w:tmpl w:val="EDCAE5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125DC"/>
    <w:multiLevelType w:val="hybridMultilevel"/>
    <w:tmpl w:val="63D07BF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7054633"/>
    <w:multiLevelType w:val="hybridMultilevel"/>
    <w:tmpl w:val="AC7A5C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F4B71"/>
    <w:multiLevelType w:val="hybridMultilevel"/>
    <w:tmpl w:val="DCB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9241B"/>
    <w:multiLevelType w:val="hybridMultilevel"/>
    <w:tmpl w:val="DBF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7D31"/>
    <w:multiLevelType w:val="hybridMultilevel"/>
    <w:tmpl w:val="1C88FD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2407"/>
    <w:multiLevelType w:val="hybridMultilevel"/>
    <w:tmpl w:val="D4D820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66F54"/>
    <w:multiLevelType w:val="hybridMultilevel"/>
    <w:tmpl w:val="70D2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16814"/>
    <w:multiLevelType w:val="hybridMultilevel"/>
    <w:tmpl w:val="1526A8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7"/>
  </w:num>
  <w:num w:numId="9">
    <w:abstractNumId w:val="13"/>
  </w:num>
  <w:num w:numId="10">
    <w:abstractNumId w:val="31"/>
  </w:num>
  <w:num w:numId="11">
    <w:abstractNumId w:val="0"/>
  </w:num>
  <w:num w:numId="12">
    <w:abstractNumId w:val="10"/>
  </w:num>
  <w:num w:numId="13">
    <w:abstractNumId w:val="26"/>
  </w:num>
  <w:num w:numId="14">
    <w:abstractNumId w:val="28"/>
  </w:num>
  <w:num w:numId="15">
    <w:abstractNumId w:val="22"/>
  </w:num>
  <w:num w:numId="16">
    <w:abstractNumId w:val="9"/>
  </w:num>
  <w:num w:numId="17">
    <w:abstractNumId w:val="21"/>
  </w:num>
  <w:num w:numId="18">
    <w:abstractNumId w:val="1"/>
  </w:num>
  <w:num w:numId="19">
    <w:abstractNumId w:val="15"/>
  </w:num>
  <w:num w:numId="20">
    <w:abstractNumId w:val="30"/>
  </w:num>
  <w:num w:numId="21">
    <w:abstractNumId w:val="34"/>
  </w:num>
  <w:num w:numId="22">
    <w:abstractNumId w:val="23"/>
  </w:num>
  <w:num w:numId="23">
    <w:abstractNumId w:val="19"/>
  </w:num>
  <w:num w:numId="24">
    <w:abstractNumId w:val="24"/>
  </w:num>
  <w:num w:numId="25">
    <w:abstractNumId w:val="35"/>
  </w:num>
  <w:num w:numId="26">
    <w:abstractNumId w:val="29"/>
  </w:num>
  <w:num w:numId="27">
    <w:abstractNumId w:val="3"/>
  </w:num>
  <w:num w:numId="28">
    <w:abstractNumId w:val="32"/>
  </w:num>
  <w:num w:numId="29">
    <w:abstractNumId w:val="20"/>
  </w:num>
  <w:num w:numId="30">
    <w:abstractNumId w:val="33"/>
  </w:num>
  <w:num w:numId="31">
    <w:abstractNumId w:val="27"/>
  </w:num>
  <w:num w:numId="32">
    <w:abstractNumId w:val="16"/>
  </w:num>
  <w:num w:numId="33">
    <w:abstractNumId w:val="14"/>
  </w:num>
  <w:num w:numId="34">
    <w:abstractNumId w:val="7"/>
  </w:num>
  <w:num w:numId="35">
    <w:abstractNumId w:val="11"/>
  </w:num>
  <w:num w:numId="3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70DD4"/>
    <w:rsid w:val="0009045E"/>
    <w:rsid w:val="00090CF6"/>
    <w:rsid w:val="000955FC"/>
    <w:rsid w:val="000B11D4"/>
    <w:rsid w:val="000B1DB8"/>
    <w:rsid w:val="000C6E97"/>
    <w:rsid w:val="000E6EF8"/>
    <w:rsid w:val="001014D7"/>
    <w:rsid w:val="00101CC2"/>
    <w:rsid w:val="00112E70"/>
    <w:rsid w:val="0012053E"/>
    <w:rsid w:val="00121230"/>
    <w:rsid w:val="00126BA9"/>
    <w:rsid w:val="00144326"/>
    <w:rsid w:val="00156B69"/>
    <w:rsid w:val="00167B0D"/>
    <w:rsid w:val="00176ACF"/>
    <w:rsid w:val="001860C9"/>
    <w:rsid w:val="001B54BA"/>
    <w:rsid w:val="001C583B"/>
    <w:rsid w:val="001D116C"/>
    <w:rsid w:val="001D6A9E"/>
    <w:rsid w:val="001E6ADA"/>
    <w:rsid w:val="001E7133"/>
    <w:rsid w:val="00232532"/>
    <w:rsid w:val="00240F01"/>
    <w:rsid w:val="00246C38"/>
    <w:rsid w:val="00247872"/>
    <w:rsid w:val="00266733"/>
    <w:rsid w:val="002750E4"/>
    <w:rsid w:val="00293DAE"/>
    <w:rsid w:val="00296D1E"/>
    <w:rsid w:val="002D169C"/>
    <w:rsid w:val="003358AD"/>
    <w:rsid w:val="0036613B"/>
    <w:rsid w:val="00375EDB"/>
    <w:rsid w:val="00384F71"/>
    <w:rsid w:val="003A13B2"/>
    <w:rsid w:val="003C36BE"/>
    <w:rsid w:val="003D4364"/>
    <w:rsid w:val="00410A0E"/>
    <w:rsid w:val="00413EC1"/>
    <w:rsid w:val="00423EA4"/>
    <w:rsid w:val="004366CA"/>
    <w:rsid w:val="004458BC"/>
    <w:rsid w:val="00476618"/>
    <w:rsid w:val="00487759"/>
    <w:rsid w:val="004945EA"/>
    <w:rsid w:val="0049511E"/>
    <w:rsid w:val="004C3F38"/>
    <w:rsid w:val="005A5607"/>
    <w:rsid w:val="005B6250"/>
    <w:rsid w:val="005D2693"/>
    <w:rsid w:val="005F464A"/>
    <w:rsid w:val="0060554F"/>
    <w:rsid w:val="006516A8"/>
    <w:rsid w:val="00667209"/>
    <w:rsid w:val="00670294"/>
    <w:rsid w:val="00691663"/>
    <w:rsid w:val="006D492E"/>
    <w:rsid w:val="00710052"/>
    <w:rsid w:val="007574AD"/>
    <w:rsid w:val="00760A39"/>
    <w:rsid w:val="00763AB1"/>
    <w:rsid w:val="00786151"/>
    <w:rsid w:val="007978EF"/>
    <w:rsid w:val="007D0B8F"/>
    <w:rsid w:val="007D5964"/>
    <w:rsid w:val="00833472"/>
    <w:rsid w:val="00834ACF"/>
    <w:rsid w:val="00841588"/>
    <w:rsid w:val="00857300"/>
    <w:rsid w:val="0085796D"/>
    <w:rsid w:val="0087291C"/>
    <w:rsid w:val="00872FD2"/>
    <w:rsid w:val="0087494D"/>
    <w:rsid w:val="00876285"/>
    <w:rsid w:val="0088540D"/>
    <w:rsid w:val="008A6139"/>
    <w:rsid w:val="00937889"/>
    <w:rsid w:val="00967F8A"/>
    <w:rsid w:val="0098603C"/>
    <w:rsid w:val="009967F7"/>
    <w:rsid w:val="009A4812"/>
    <w:rsid w:val="009B6D64"/>
    <w:rsid w:val="00A0007C"/>
    <w:rsid w:val="00A07B6D"/>
    <w:rsid w:val="00A12991"/>
    <w:rsid w:val="00A201E9"/>
    <w:rsid w:val="00A555D1"/>
    <w:rsid w:val="00A81FFA"/>
    <w:rsid w:val="00AF1ED0"/>
    <w:rsid w:val="00B132F2"/>
    <w:rsid w:val="00B26EEA"/>
    <w:rsid w:val="00B6216A"/>
    <w:rsid w:val="00BA6EF2"/>
    <w:rsid w:val="00C02306"/>
    <w:rsid w:val="00C42278"/>
    <w:rsid w:val="00C44445"/>
    <w:rsid w:val="00C56F66"/>
    <w:rsid w:val="00C60738"/>
    <w:rsid w:val="00CB4B3A"/>
    <w:rsid w:val="00CC7DCA"/>
    <w:rsid w:val="00CD5174"/>
    <w:rsid w:val="00CE362E"/>
    <w:rsid w:val="00CF2239"/>
    <w:rsid w:val="00CF5671"/>
    <w:rsid w:val="00D41E9B"/>
    <w:rsid w:val="00D50BD8"/>
    <w:rsid w:val="00D66E80"/>
    <w:rsid w:val="00D97BB3"/>
    <w:rsid w:val="00DC3A10"/>
    <w:rsid w:val="00DD484A"/>
    <w:rsid w:val="00E019DA"/>
    <w:rsid w:val="00E21798"/>
    <w:rsid w:val="00E302A8"/>
    <w:rsid w:val="00E42FB9"/>
    <w:rsid w:val="00E625CB"/>
    <w:rsid w:val="00E754AC"/>
    <w:rsid w:val="00E811F9"/>
    <w:rsid w:val="00EA6110"/>
    <w:rsid w:val="00ED5D4B"/>
    <w:rsid w:val="00F05676"/>
    <w:rsid w:val="00F8386F"/>
    <w:rsid w:val="00FC4AC3"/>
    <w:rsid w:val="00FD095A"/>
    <w:rsid w:val="00FF3022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F635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472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347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347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47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47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7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8334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33472"/>
  </w:style>
  <w:style w:type="character" w:customStyle="1" w:styleId="Heading1Char">
    <w:name w:val="Heading 1 Char"/>
    <w:basedOn w:val="DefaultParagraphFont"/>
    <w:link w:val="Heading1"/>
    <w:uiPriority w:val="9"/>
    <w:rsid w:val="0083347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47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47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3347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47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3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72"/>
  </w:style>
  <w:style w:type="paragraph" w:styleId="Footer">
    <w:name w:val="footer"/>
    <w:basedOn w:val="Normal"/>
    <w:link w:val="FooterChar"/>
    <w:uiPriority w:val="99"/>
    <w:unhideWhenUsed/>
    <w:rsid w:val="0083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72"/>
  </w:style>
  <w:style w:type="paragraph" w:styleId="BalloonText">
    <w:name w:val="Balloon Text"/>
    <w:basedOn w:val="Normal"/>
    <w:link w:val="BalloonTextChar"/>
    <w:uiPriority w:val="99"/>
    <w:semiHidden/>
    <w:unhideWhenUsed/>
    <w:rsid w:val="0083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34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3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47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33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347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3347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3347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3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33472"/>
  </w:style>
  <w:style w:type="table" w:customStyle="1" w:styleId="TableGrid1">
    <w:name w:val="Table Grid1"/>
    <w:basedOn w:val="TableNormal"/>
    <w:next w:val="TableGrid"/>
    <w:uiPriority w:val="59"/>
    <w:rsid w:val="0083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3347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4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6ADA"/>
    <w:pPr>
      <w:spacing w:after="0" w:line="240" w:lineRule="auto"/>
    </w:pPr>
  </w:style>
  <w:style w:type="character" w:customStyle="1" w:styleId="InternetLink">
    <w:name w:val="Internet Link"/>
    <w:basedOn w:val="DefaultParagraphFont"/>
    <w:uiPriority w:val="99"/>
    <w:unhideWhenUsed/>
    <w:rsid w:val="00833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347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833472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833472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833472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78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5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5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9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1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9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3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utorialsteacher.com/python/private-and-protected-access-modifiers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22460/python-str-repr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1517</TotalTime>
  <Pages>6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Classes and Objects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64</cp:revision>
  <dcterms:created xsi:type="dcterms:W3CDTF">2019-05-14T06:56:00Z</dcterms:created>
  <dcterms:modified xsi:type="dcterms:W3CDTF">2019-10-10T12:18:00Z</dcterms:modified>
</cp:coreProperties>
</file>